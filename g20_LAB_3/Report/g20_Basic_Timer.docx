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F6" w:rsidRPr="00A11920" w:rsidRDefault="00934BE2" w:rsidP="00CB143C">
      <w:pPr>
        <w:pStyle w:val="Title"/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>ECSE 323</w:t>
      </w:r>
    </w:p>
    <w:p w:rsidR="00934BE2" w:rsidRPr="00A11920" w:rsidRDefault="00934BE2" w:rsidP="00CB143C">
      <w:pPr>
        <w:pStyle w:val="Title"/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 xml:space="preserve">LAB REPORT </w:t>
      </w:r>
      <w:r w:rsidR="002D3D2B">
        <w:rPr>
          <w:sz w:val="28"/>
          <w:szCs w:val="28"/>
          <w:lang w:val="en-CA"/>
        </w:rPr>
        <w:t>3</w:t>
      </w:r>
    </w:p>
    <w:p w:rsidR="00C75035" w:rsidRPr="00A11920" w:rsidRDefault="00C75035" w:rsidP="00CB143C">
      <w:pPr>
        <w:pStyle w:val="Title"/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>Group</w:t>
      </w:r>
      <w:r w:rsidR="00282191" w:rsidRPr="00A11920">
        <w:rPr>
          <w:sz w:val="28"/>
          <w:szCs w:val="28"/>
          <w:lang w:val="en-CA"/>
        </w:rPr>
        <w:t xml:space="preserve"> No</w:t>
      </w:r>
      <w:r w:rsidR="009A7BD1" w:rsidRPr="00A11920">
        <w:rPr>
          <w:sz w:val="28"/>
          <w:szCs w:val="28"/>
          <w:lang w:val="en-CA"/>
        </w:rPr>
        <w:t>. -</w:t>
      </w:r>
      <w:r w:rsidRPr="00A11920">
        <w:rPr>
          <w:sz w:val="28"/>
          <w:szCs w:val="28"/>
          <w:lang w:val="en-CA"/>
        </w:rPr>
        <w:t xml:space="preserve"> 20</w:t>
      </w:r>
    </w:p>
    <w:p w:rsidR="00934BE2" w:rsidRPr="00A11920" w:rsidRDefault="00934BE2" w:rsidP="00CB143C">
      <w:pPr>
        <w:pStyle w:val="Title"/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>Aditya Saha- 260453165</w:t>
      </w:r>
    </w:p>
    <w:p w:rsidR="00934BE2" w:rsidRPr="00A11920" w:rsidRDefault="00934BE2" w:rsidP="00CB143C">
      <w:pPr>
        <w:pStyle w:val="Title"/>
        <w:pBdr>
          <w:bottom w:val="single" w:sz="6" w:space="1" w:color="auto"/>
        </w:pBdr>
        <w:jc w:val="right"/>
        <w:rPr>
          <w:sz w:val="28"/>
          <w:szCs w:val="28"/>
          <w:lang w:val="en-CA"/>
        </w:rPr>
      </w:pPr>
      <w:r w:rsidRPr="00A11920">
        <w:rPr>
          <w:sz w:val="28"/>
          <w:szCs w:val="28"/>
          <w:lang w:val="en-CA"/>
        </w:rPr>
        <w:t>Shayan Ahmad- 260350431</w:t>
      </w:r>
    </w:p>
    <w:p w:rsidR="00A51F7B" w:rsidRDefault="00A51F7B" w:rsidP="00A51F7B">
      <w:pPr>
        <w:pStyle w:val="NoSpacing"/>
        <w:jc w:val="right"/>
        <w:rPr>
          <w:lang w:val="en-CA"/>
        </w:rPr>
      </w:pPr>
    </w:p>
    <w:p w:rsidR="00797041" w:rsidRPr="00797041" w:rsidRDefault="00797041" w:rsidP="00797041">
      <w:pPr>
        <w:pStyle w:val="Heading1"/>
        <w:jc w:val="center"/>
        <w:rPr>
          <w:b/>
          <w:color w:val="auto"/>
          <w:lang w:val="en-CA"/>
        </w:rPr>
      </w:pPr>
      <w:r w:rsidRPr="00797041">
        <w:rPr>
          <w:b/>
          <w:color w:val="auto"/>
          <w:lang w:val="en-CA"/>
        </w:rPr>
        <w:t>g20_</w:t>
      </w:r>
      <w:r w:rsidR="002D3D2B">
        <w:rPr>
          <w:b/>
          <w:color w:val="auto"/>
          <w:lang w:val="en-CA"/>
        </w:rPr>
        <w:t>Basic_Timer</w:t>
      </w:r>
    </w:p>
    <w:p w:rsidR="00797041" w:rsidRPr="00797041" w:rsidRDefault="00797041" w:rsidP="00797041">
      <w:pPr>
        <w:rPr>
          <w:lang w:val="en-CA"/>
        </w:rPr>
      </w:pPr>
    </w:p>
    <w:p w:rsidR="00C86201" w:rsidRPr="00C86201" w:rsidRDefault="00903AAC" w:rsidP="000D4139">
      <w:pPr>
        <w:pStyle w:val="Heading2"/>
        <w:rPr>
          <w:lang w:val="en-CA"/>
        </w:rPr>
      </w:pPr>
      <w:r w:rsidRPr="00C86201">
        <w:rPr>
          <w:lang w:val="en-CA"/>
        </w:rPr>
        <w:t>Objective</w:t>
      </w:r>
      <w:r w:rsidR="003367F6" w:rsidRPr="00C86201">
        <w:rPr>
          <w:lang w:val="en-CA"/>
        </w:rPr>
        <w:t xml:space="preserve"> </w:t>
      </w:r>
    </w:p>
    <w:p w:rsidR="00073BAF" w:rsidRDefault="00073BAF" w:rsidP="007220BB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 make a circuit (g20_</w:t>
      </w:r>
      <w:r w:rsidR="00D509C6">
        <w:rPr>
          <w:sz w:val="24"/>
          <w:szCs w:val="24"/>
          <w:lang w:val="en-CA"/>
        </w:rPr>
        <w:t>Basic</w:t>
      </w:r>
      <w:r>
        <w:rPr>
          <w:sz w:val="24"/>
          <w:szCs w:val="24"/>
          <w:lang w:val="en-CA"/>
        </w:rPr>
        <w:t>_</w:t>
      </w:r>
      <w:r w:rsidR="00D509C6">
        <w:rPr>
          <w:sz w:val="24"/>
          <w:szCs w:val="24"/>
          <w:lang w:val="en-CA"/>
        </w:rPr>
        <w:t>Timer</w:t>
      </w:r>
      <w:r>
        <w:rPr>
          <w:sz w:val="24"/>
          <w:szCs w:val="24"/>
          <w:lang w:val="en-CA"/>
        </w:rPr>
        <w:t>)</w:t>
      </w:r>
      <w:r w:rsidR="00D509C6">
        <w:rPr>
          <w:sz w:val="24"/>
          <w:szCs w:val="24"/>
          <w:lang w:val="en-CA"/>
        </w:rPr>
        <w:t xml:space="preserve"> </w:t>
      </w:r>
      <w:r w:rsidR="00811F6F">
        <w:rPr>
          <w:sz w:val="24"/>
          <w:szCs w:val="24"/>
          <w:lang w:val="en-CA"/>
        </w:rPr>
        <w:t>that acts as a frequency divider and provides an output pulse</w:t>
      </w:r>
      <w:r w:rsidR="00484486">
        <w:rPr>
          <w:sz w:val="24"/>
          <w:szCs w:val="24"/>
          <w:lang w:val="en-CA"/>
        </w:rPr>
        <w:t xml:space="preserve"> at</w:t>
      </w:r>
      <w:r w:rsidR="00811F6F">
        <w:rPr>
          <w:sz w:val="24"/>
          <w:szCs w:val="24"/>
          <w:lang w:val="en-CA"/>
        </w:rPr>
        <w:t xml:space="preserve"> each second</w:t>
      </w:r>
      <w:r w:rsidR="00ED1180">
        <w:rPr>
          <w:sz w:val="24"/>
          <w:szCs w:val="24"/>
          <w:lang w:val="en-CA"/>
        </w:rPr>
        <w:t>.</w:t>
      </w:r>
      <w:r w:rsidR="00697684">
        <w:rPr>
          <w:sz w:val="24"/>
          <w:szCs w:val="24"/>
          <w:lang w:val="en-CA"/>
        </w:rPr>
        <w:t xml:space="preserve"> </w:t>
      </w:r>
    </w:p>
    <w:p w:rsidR="008E49DA" w:rsidRDefault="008E49DA" w:rsidP="007220BB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circuit is implemented following the schematic provided in the lab slides.</w:t>
      </w:r>
      <w:r w:rsidR="00A2699D">
        <w:rPr>
          <w:sz w:val="24"/>
          <w:szCs w:val="24"/>
          <w:lang w:val="en-CA"/>
        </w:rPr>
        <w:t xml:space="preserve"> </w:t>
      </w:r>
      <w:r w:rsidR="00AF4D25">
        <w:rPr>
          <w:sz w:val="24"/>
          <w:szCs w:val="24"/>
          <w:lang w:val="en-CA"/>
        </w:rPr>
        <w:t xml:space="preserve">An LPM </w:t>
      </w:r>
      <w:r w:rsidR="005B7175">
        <w:rPr>
          <w:sz w:val="24"/>
          <w:szCs w:val="24"/>
          <w:lang w:val="en-CA"/>
        </w:rPr>
        <w:t xml:space="preserve">down </w:t>
      </w:r>
      <w:r w:rsidR="00AF4D25">
        <w:rPr>
          <w:sz w:val="24"/>
          <w:szCs w:val="24"/>
          <w:lang w:val="en-CA"/>
        </w:rPr>
        <w:t xml:space="preserve">counter module is used to </w:t>
      </w:r>
      <w:r w:rsidR="00AF4D25" w:rsidRPr="005B7175">
        <w:rPr>
          <w:sz w:val="24"/>
          <w:szCs w:val="24"/>
          <w:lang w:val="en-CA"/>
        </w:rPr>
        <w:t xml:space="preserve">count down </w:t>
      </w:r>
      <w:r w:rsidR="00AF4D25">
        <w:rPr>
          <w:sz w:val="24"/>
          <w:szCs w:val="24"/>
          <w:lang w:val="en-CA"/>
        </w:rPr>
        <w:t xml:space="preserve">from a constant value and set </w:t>
      </w:r>
      <w:r w:rsidR="00D55252">
        <w:rPr>
          <w:sz w:val="24"/>
          <w:szCs w:val="24"/>
          <w:lang w:val="en-CA"/>
        </w:rPr>
        <w:t>the</w:t>
      </w:r>
      <w:r w:rsidR="00710C9C">
        <w:rPr>
          <w:sz w:val="24"/>
          <w:szCs w:val="24"/>
          <w:lang w:val="en-CA"/>
        </w:rPr>
        <w:t xml:space="preserve"> counter output</w:t>
      </w:r>
      <w:r w:rsidR="00AF4D25">
        <w:rPr>
          <w:sz w:val="24"/>
          <w:szCs w:val="24"/>
          <w:lang w:val="en-CA"/>
        </w:rPr>
        <w:t xml:space="preserve"> signal high once the count reaches 0. </w:t>
      </w:r>
      <w:r w:rsidR="004D31C8">
        <w:rPr>
          <w:sz w:val="24"/>
          <w:szCs w:val="24"/>
          <w:lang w:val="en-CA"/>
        </w:rPr>
        <w:t>The circuit is sequential, hence the output has</w:t>
      </w:r>
      <w:r>
        <w:rPr>
          <w:sz w:val="24"/>
          <w:szCs w:val="24"/>
          <w:lang w:val="en-CA"/>
        </w:rPr>
        <w:t xml:space="preserve"> </w:t>
      </w:r>
      <w:r w:rsidR="00DE528F">
        <w:rPr>
          <w:sz w:val="24"/>
          <w:szCs w:val="24"/>
          <w:lang w:val="en-CA"/>
        </w:rPr>
        <w:t>been fed back to the input</w:t>
      </w:r>
      <w:r w:rsidR="00947A4E">
        <w:rPr>
          <w:sz w:val="24"/>
          <w:szCs w:val="24"/>
          <w:lang w:val="en-CA"/>
        </w:rPr>
        <w:t xml:space="preserve"> in order to reset the counter</w:t>
      </w:r>
      <w:r w:rsidR="000C569A">
        <w:rPr>
          <w:sz w:val="24"/>
          <w:szCs w:val="24"/>
          <w:lang w:val="en-CA"/>
        </w:rPr>
        <w:t xml:space="preserve"> (start over counting down to 0)</w:t>
      </w:r>
      <w:r w:rsidR="00DE528F">
        <w:rPr>
          <w:sz w:val="24"/>
          <w:szCs w:val="24"/>
          <w:lang w:val="en-CA"/>
        </w:rPr>
        <w:t>.</w:t>
      </w:r>
      <w:r w:rsidR="00D15389">
        <w:rPr>
          <w:sz w:val="24"/>
          <w:szCs w:val="24"/>
          <w:lang w:val="en-CA"/>
        </w:rPr>
        <w:t xml:space="preserve"> Hence, counter reset is asserted by implementing OR</w:t>
      </w:r>
      <w:r w:rsidR="00077756">
        <w:rPr>
          <w:sz w:val="24"/>
          <w:szCs w:val="24"/>
          <w:lang w:val="en-CA"/>
        </w:rPr>
        <w:t xml:space="preserve"> operation</w:t>
      </w:r>
      <w:r w:rsidR="00D15389">
        <w:rPr>
          <w:sz w:val="24"/>
          <w:szCs w:val="24"/>
          <w:lang w:val="en-CA"/>
        </w:rPr>
        <w:t xml:space="preserve"> of the ‘reset’ input signal with the counter output/feedback signal. </w:t>
      </w:r>
      <w:r w:rsidR="00DE528F">
        <w:rPr>
          <w:sz w:val="24"/>
          <w:szCs w:val="24"/>
          <w:lang w:val="en-CA"/>
        </w:rPr>
        <w:t>An LPM</w:t>
      </w:r>
      <w:r w:rsidR="00E46D8C">
        <w:rPr>
          <w:sz w:val="24"/>
          <w:szCs w:val="24"/>
          <w:lang w:val="en-CA"/>
        </w:rPr>
        <w:t xml:space="preserve"> constant</w:t>
      </w:r>
      <w:r w:rsidR="00DE528F">
        <w:rPr>
          <w:sz w:val="24"/>
          <w:szCs w:val="24"/>
          <w:lang w:val="en-CA"/>
        </w:rPr>
        <w:t xml:space="preserve"> module has been used to feed</w:t>
      </w:r>
      <w:r w:rsidR="00C64593">
        <w:rPr>
          <w:sz w:val="24"/>
          <w:szCs w:val="24"/>
          <w:lang w:val="en-CA"/>
        </w:rPr>
        <w:t xml:space="preserve"> in</w:t>
      </w:r>
      <w:r w:rsidR="00DE528F">
        <w:rPr>
          <w:sz w:val="24"/>
          <w:szCs w:val="24"/>
          <w:lang w:val="en-CA"/>
        </w:rPr>
        <w:t xml:space="preserve"> a constant value (of specific bits) to the circuit</w:t>
      </w:r>
      <w:r w:rsidR="00B95D21">
        <w:rPr>
          <w:sz w:val="24"/>
          <w:szCs w:val="24"/>
          <w:lang w:val="en-CA"/>
        </w:rPr>
        <w:t xml:space="preserve"> (</w:t>
      </w:r>
      <w:r w:rsidR="00AB63D5">
        <w:rPr>
          <w:sz w:val="24"/>
          <w:szCs w:val="24"/>
          <w:lang w:val="en-CA"/>
        </w:rPr>
        <w:t>the constant value to count down from</w:t>
      </w:r>
      <w:r w:rsidR="00B95D21">
        <w:rPr>
          <w:sz w:val="24"/>
          <w:szCs w:val="24"/>
          <w:lang w:val="en-CA"/>
        </w:rPr>
        <w:t>)</w:t>
      </w:r>
      <w:r w:rsidR="00DE528F">
        <w:rPr>
          <w:sz w:val="24"/>
          <w:szCs w:val="24"/>
          <w:lang w:val="en-CA"/>
        </w:rPr>
        <w:t xml:space="preserve">. </w:t>
      </w:r>
      <w:r w:rsidR="008D09EE">
        <w:rPr>
          <w:sz w:val="24"/>
          <w:szCs w:val="24"/>
          <w:lang w:val="en-CA"/>
        </w:rPr>
        <w:t>The calculation for the constant value is given below.</w:t>
      </w:r>
    </w:p>
    <w:p w:rsidR="00DE528F" w:rsidRDefault="00DE528F" w:rsidP="007220BB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g20_Basic_Timer has three inputs and two outputs:</w:t>
      </w:r>
    </w:p>
    <w:p w:rsidR="00DE528F" w:rsidRDefault="00D22057" w:rsidP="00DE528F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1-bit clock input, specified as ‘clock’</w:t>
      </w:r>
    </w:p>
    <w:p w:rsidR="00D22057" w:rsidRDefault="00D22057" w:rsidP="00DE528F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1-bit </w:t>
      </w:r>
      <w:r w:rsidR="00D011EA">
        <w:rPr>
          <w:sz w:val="24"/>
          <w:szCs w:val="24"/>
          <w:lang w:val="en-CA"/>
        </w:rPr>
        <w:t xml:space="preserve">counter reset input, </w:t>
      </w:r>
      <w:r>
        <w:rPr>
          <w:sz w:val="24"/>
          <w:szCs w:val="24"/>
          <w:lang w:val="en-CA"/>
        </w:rPr>
        <w:t>specified as ‘reset’</w:t>
      </w:r>
    </w:p>
    <w:p w:rsidR="00D22057" w:rsidRDefault="00D22057" w:rsidP="00DE528F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1-bit </w:t>
      </w:r>
      <w:r w:rsidR="00E03C6E">
        <w:rPr>
          <w:sz w:val="24"/>
          <w:szCs w:val="24"/>
          <w:lang w:val="en-CA"/>
        </w:rPr>
        <w:t xml:space="preserve">counter </w:t>
      </w:r>
      <w:r>
        <w:rPr>
          <w:sz w:val="24"/>
          <w:szCs w:val="24"/>
          <w:lang w:val="en-CA"/>
        </w:rPr>
        <w:t>enable input</w:t>
      </w:r>
      <w:r w:rsidR="00E03C6E">
        <w:rPr>
          <w:sz w:val="24"/>
          <w:szCs w:val="24"/>
          <w:lang w:val="en-CA"/>
        </w:rPr>
        <w:t>, specified as ‘enable’</w:t>
      </w:r>
    </w:p>
    <w:p w:rsidR="00D22057" w:rsidRPr="00DE528F" w:rsidRDefault="00D22057" w:rsidP="00DE528F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Two 1-bit outputs named EPULSE and MPULSE</w:t>
      </w:r>
    </w:p>
    <w:p w:rsidR="00AC4873" w:rsidRDefault="00AC4873" w:rsidP="00F648FF">
      <w:pPr>
        <w:rPr>
          <w:sz w:val="24"/>
          <w:szCs w:val="24"/>
          <w:lang w:val="en-CA"/>
        </w:rPr>
      </w:pPr>
    </w:p>
    <w:p w:rsidR="005C5CC4" w:rsidRDefault="001E1C10" w:rsidP="00C92FF4">
      <w:pPr>
        <w:keepNext/>
        <w:jc w:val="center"/>
      </w:pPr>
      <w:r>
        <w:rPr>
          <w:noProof/>
        </w:rPr>
        <w:drawing>
          <wp:inline distT="0" distB="0" distL="0" distR="0" wp14:anchorId="3D10C7FF" wp14:editId="39DFB65C">
            <wp:extent cx="55721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FF" w:rsidRDefault="00B1700E" w:rsidP="00B1700E">
      <w:pPr>
        <w:pStyle w:val="Caption"/>
        <w:ind w:left="2160" w:firstLine="720"/>
        <w:rPr>
          <w:i w:val="0"/>
        </w:rPr>
      </w:pPr>
      <w:r>
        <w:rPr>
          <w:i w:val="0"/>
        </w:rPr>
        <w:t xml:space="preserve">                 </w:t>
      </w:r>
      <w:r w:rsidR="005C5CC4" w:rsidRPr="007F0777">
        <w:rPr>
          <w:i w:val="0"/>
        </w:rPr>
        <w:t xml:space="preserve">Fig: Higher abstraction for the </w:t>
      </w:r>
      <w:r w:rsidR="001E1C10">
        <w:rPr>
          <w:i w:val="0"/>
        </w:rPr>
        <w:t>timer</w:t>
      </w:r>
      <w:r w:rsidR="005C5CC4" w:rsidRPr="007F0777">
        <w:rPr>
          <w:i w:val="0"/>
        </w:rPr>
        <w:t xml:space="preserve"> circuit</w:t>
      </w:r>
    </w:p>
    <w:p w:rsidR="00326DC3" w:rsidRDefault="00326DC3" w:rsidP="00326DC3"/>
    <w:p w:rsidR="00326DC3" w:rsidRPr="00326DC3" w:rsidRDefault="00326DC3" w:rsidP="00326DC3">
      <w:pPr>
        <w:jc w:val="center"/>
      </w:pPr>
      <w:r>
        <w:rPr>
          <w:noProof/>
        </w:rPr>
        <w:lastRenderedPageBreak/>
        <w:drawing>
          <wp:inline distT="0" distB="0" distL="0" distR="0" wp14:anchorId="11BC032D" wp14:editId="74D288AC">
            <wp:extent cx="68580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DA" w:rsidRDefault="00907ADA" w:rsidP="00907ADA">
      <w:pPr>
        <w:pStyle w:val="Caption"/>
        <w:ind w:left="2160" w:firstLine="720"/>
        <w:rPr>
          <w:i w:val="0"/>
        </w:rPr>
      </w:pPr>
      <w:r>
        <w:rPr>
          <w:i w:val="0"/>
        </w:rPr>
        <w:t xml:space="preserve">                 </w:t>
      </w:r>
      <w:r w:rsidRPr="007F0777">
        <w:rPr>
          <w:i w:val="0"/>
        </w:rPr>
        <w:t xml:space="preserve">Fig: </w:t>
      </w:r>
      <w:r>
        <w:rPr>
          <w:i w:val="0"/>
        </w:rPr>
        <w:t>Schematic</w:t>
      </w:r>
      <w:r w:rsidRPr="007F0777">
        <w:rPr>
          <w:i w:val="0"/>
        </w:rPr>
        <w:t xml:space="preserve"> for the </w:t>
      </w:r>
      <w:r>
        <w:rPr>
          <w:i w:val="0"/>
        </w:rPr>
        <w:t>timer</w:t>
      </w:r>
      <w:r w:rsidRPr="007F0777">
        <w:rPr>
          <w:i w:val="0"/>
        </w:rPr>
        <w:t xml:space="preserve"> circuit</w:t>
      </w:r>
    </w:p>
    <w:p w:rsidR="00D1438D" w:rsidRDefault="003F1683" w:rsidP="00D1438D">
      <w:pPr>
        <w:pStyle w:val="Heading2"/>
        <w:rPr>
          <w:lang w:val="en-CA"/>
        </w:rPr>
      </w:pPr>
      <w:r>
        <w:rPr>
          <w:lang w:val="en-CA"/>
        </w:rPr>
        <w:t>Constant calculation</w:t>
      </w:r>
    </w:p>
    <w:p w:rsidR="00C9531E" w:rsidRPr="00C9531E" w:rsidRDefault="00C9531E" w:rsidP="003F1683">
      <w:pPr>
        <w:rPr>
          <w:rFonts w:asciiTheme="majorHAnsi" w:eastAsiaTheme="majorEastAsia" w:hAnsiTheme="majorHAnsi" w:cstheme="majorBidi"/>
          <w:sz w:val="24"/>
          <w:szCs w:val="24"/>
          <w:lang w:val="en-CA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  <w:lang w:val="en-CA"/>
            </w:rPr>
            <m:t>Period=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CA"/>
                </w:rPr>
                <m:t>N+1</m:t>
              </m: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val="en-CA"/>
            </w:rPr>
            <m:t>*Tc</m:t>
          </m:r>
        </m:oMath>
      </m:oMathPara>
    </w:p>
    <w:p w:rsidR="00C9531E" w:rsidRDefault="00C9531E" w:rsidP="003F1683">
      <w:pPr>
        <w:rPr>
          <w:rFonts w:asciiTheme="majorHAnsi" w:eastAsiaTheme="majorEastAsia" w:hAnsiTheme="majorHAnsi" w:cstheme="majorBidi"/>
          <w:sz w:val="24"/>
          <w:szCs w:val="24"/>
          <w:lang w:val="en-CA"/>
        </w:rPr>
      </w:pPr>
      <w:r>
        <w:rPr>
          <w:rFonts w:asciiTheme="majorHAnsi" w:eastAsiaTheme="majorEastAsia" w:hAnsiTheme="majorHAnsi" w:cstheme="majorBidi"/>
          <w:sz w:val="24"/>
          <w:szCs w:val="24"/>
          <w:lang w:val="en-CA"/>
        </w:rPr>
        <w:t>For earth: Period = 1, Tc = 20ns [</w:t>
      </w:r>
      <w:r w:rsidR="000A31B5">
        <w:rPr>
          <w:rFonts w:asciiTheme="majorHAnsi" w:eastAsiaTheme="majorEastAsia" w:hAnsiTheme="majorHAnsi" w:cstheme="majorBidi"/>
          <w:sz w:val="24"/>
          <w:szCs w:val="24"/>
          <w:lang w:val="en-CA"/>
        </w:rPr>
        <w:t>=</w:t>
      </w:r>
      <w:r>
        <w:rPr>
          <w:rFonts w:asciiTheme="majorHAnsi" w:eastAsiaTheme="majorEastAsia" w:hAnsiTheme="majorHAnsi" w:cstheme="majorBidi"/>
          <w:sz w:val="24"/>
          <w:szCs w:val="24"/>
          <w:lang w:val="en-CA"/>
        </w:rPr>
        <w:t>(50 MHz)</w:t>
      </w:r>
      <w:r w:rsidRPr="00C9531E">
        <w:rPr>
          <w:rFonts w:asciiTheme="majorHAnsi" w:eastAsiaTheme="majorEastAsia" w:hAnsiTheme="majorHAnsi" w:cstheme="majorBidi"/>
          <w:sz w:val="24"/>
          <w:szCs w:val="24"/>
          <w:vertAlign w:val="superscript"/>
          <w:lang w:val="en-CA"/>
        </w:rPr>
        <w:t>-1</w:t>
      </w:r>
      <w:r>
        <w:rPr>
          <w:rFonts w:asciiTheme="majorHAnsi" w:eastAsiaTheme="majorEastAsia" w:hAnsiTheme="majorHAnsi" w:cstheme="majorBidi"/>
          <w:sz w:val="24"/>
          <w:szCs w:val="24"/>
          <w:lang w:val="en-CA"/>
        </w:rPr>
        <w:t>]</w:t>
      </w:r>
      <w:r w:rsidR="00D136B9">
        <w:rPr>
          <w:rFonts w:asciiTheme="majorHAnsi" w:eastAsiaTheme="majorEastAsia" w:hAnsiTheme="majorHAnsi" w:cstheme="majorBidi"/>
          <w:sz w:val="24"/>
          <w:szCs w:val="24"/>
          <w:lang w:val="en-CA"/>
        </w:rPr>
        <w:t xml:space="preserve"> =&gt; N = 49, 999, 999 =&gt; 26 bits</w:t>
      </w:r>
    </w:p>
    <w:p w:rsidR="003F1683" w:rsidRDefault="00D136B9" w:rsidP="003F1683">
      <w:pPr>
        <w:rPr>
          <w:lang w:val="en-CA"/>
        </w:rPr>
      </w:pPr>
      <w:r>
        <w:rPr>
          <w:rFonts w:asciiTheme="majorHAnsi" w:eastAsiaTheme="majorEastAsia" w:hAnsiTheme="majorHAnsi" w:cstheme="majorBidi"/>
          <w:sz w:val="24"/>
          <w:szCs w:val="24"/>
          <w:lang w:val="en-CA"/>
        </w:rPr>
        <w:t>For mars: Period = 1.027 491 252, Tc = 20ns [=(50 MHz)</w:t>
      </w:r>
      <w:r w:rsidRPr="00C9531E">
        <w:rPr>
          <w:rFonts w:asciiTheme="majorHAnsi" w:eastAsiaTheme="majorEastAsia" w:hAnsiTheme="majorHAnsi" w:cstheme="majorBidi"/>
          <w:sz w:val="24"/>
          <w:szCs w:val="24"/>
          <w:vertAlign w:val="superscript"/>
          <w:lang w:val="en-CA"/>
        </w:rPr>
        <w:t>-1</w:t>
      </w:r>
      <w:r>
        <w:rPr>
          <w:rFonts w:asciiTheme="majorHAnsi" w:eastAsiaTheme="majorEastAsia" w:hAnsiTheme="majorHAnsi" w:cstheme="majorBidi"/>
          <w:sz w:val="24"/>
          <w:szCs w:val="24"/>
          <w:lang w:val="en-CA"/>
        </w:rPr>
        <w:t>] =&gt; N = 51, 374, 562 =&gt; 26 bits</w:t>
      </w:r>
    </w:p>
    <w:p w:rsidR="003F1683" w:rsidRPr="003F1683" w:rsidRDefault="003F1683" w:rsidP="003F1683">
      <w:pPr>
        <w:rPr>
          <w:lang w:val="en-CA"/>
        </w:rPr>
      </w:pPr>
    </w:p>
    <w:p w:rsidR="00D1438D" w:rsidRDefault="00D1438D" w:rsidP="00D1438D">
      <w:pPr>
        <w:pStyle w:val="Heading2"/>
        <w:rPr>
          <w:lang w:val="en-CA"/>
        </w:rPr>
      </w:pPr>
      <w:r>
        <w:rPr>
          <w:lang w:val="en-CA"/>
        </w:rPr>
        <w:t>VHDL description</w:t>
      </w:r>
    </w:p>
    <w:p w:rsidR="00B2649F" w:rsidRDefault="0058142E" w:rsidP="00136B65">
      <w:pPr>
        <w:rPr>
          <w:lang w:val="en-CA"/>
        </w:rPr>
      </w:pPr>
      <w:r>
        <w:rPr>
          <w:sz w:val="24"/>
          <w:szCs w:val="24"/>
          <w:lang w:val="en-CA"/>
        </w:rPr>
        <w:t xml:space="preserve">The VHDL description of the circuit has been attached as a separate file in the zipped folder. The </w:t>
      </w:r>
      <w:r w:rsidR="00D20FAB">
        <w:rPr>
          <w:sz w:val="24"/>
          <w:szCs w:val="24"/>
          <w:lang w:val="en-CA"/>
        </w:rPr>
        <w:t>LPM module declarations have been initially implemented using the megafunction wizard</w:t>
      </w:r>
      <w:r>
        <w:rPr>
          <w:sz w:val="24"/>
          <w:szCs w:val="24"/>
          <w:lang w:val="en-CA"/>
        </w:rPr>
        <w:t xml:space="preserve">. </w:t>
      </w:r>
      <w:r w:rsidR="00D20FAB">
        <w:rPr>
          <w:sz w:val="24"/>
          <w:szCs w:val="24"/>
          <w:lang w:val="en-CA"/>
        </w:rPr>
        <w:t xml:space="preserve">However, for later purposes module declarations have been done directly using the </w:t>
      </w:r>
      <w:r w:rsidR="00403E99">
        <w:rPr>
          <w:sz w:val="24"/>
          <w:szCs w:val="24"/>
          <w:lang w:val="en-CA"/>
        </w:rPr>
        <w:t>LPM</w:t>
      </w:r>
      <w:r w:rsidR="00880193">
        <w:rPr>
          <w:sz w:val="24"/>
          <w:szCs w:val="24"/>
          <w:lang w:val="en-CA"/>
        </w:rPr>
        <w:t xml:space="preserve"> documentation found online.</w:t>
      </w:r>
      <w:r w:rsidR="008D4A67">
        <w:rPr>
          <w:sz w:val="24"/>
          <w:szCs w:val="24"/>
          <w:lang w:val="en-CA"/>
        </w:rPr>
        <w:t xml:space="preserve"> The VHDL has been aptly commented to aid the reader in understanding the code.</w:t>
      </w:r>
    </w:p>
    <w:p w:rsidR="004A4C70" w:rsidRDefault="004A4C70" w:rsidP="00136B65">
      <w:pPr>
        <w:rPr>
          <w:lang w:val="en-CA"/>
        </w:rPr>
      </w:pPr>
    </w:p>
    <w:p w:rsidR="00E160FD" w:rsidRDefault="005D5F71" w:rsidP="000D4139">
      <w:pPr>
        <w:pStyle w:val="Heading2"/>
        <w:rPr>
          <w:lang w:val="en-CA"/>
        </w:rPr>
      </w:pPr>
      <w:r w:rsidRPr="005D5F71">
        <w:rPr>
          <w:lang w:val="en-CA"/>
        </w:rPr>
        <w:t>Circuit testing</w:t>
      </w:r>
    </w:p>
    <w:p w:rsidR="000C0F3F" w:rsidRDefault="003373B8" w:rsidP="00A17852">
      <w:pPr>
        <w:rPr>
          <w:sz w:val="24"/>
          <w:szCs w:val="24"/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2858B0" wp14:editId="6EDF55D1">
            <wp:simplePos x="0" y="0"/>
            <wp:positionH relativeFrom="margin">
              <wp:align>center</wp:align>
            </wp:positionH>
            <wp:positionV relativeFrom="paragraph">
              <wp:posOffset>620395</wp:posOffset>
            </wp:positionV>
            <wp:extent cx="5486400" cy="135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6" b="10465"/>
                    <a:stretch/>
                  </pic:blipFill>
                  <pic:spPr bwMode="auto"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F3F">
        <w:rPr>
          <w:sz w:val="24"/>
          <w:szCs w:val="24"/>
          <w:lang w:val="en-CA"/>
        </w:rPr>
        <w:t>For the sake of verifying the validity and the robustness of the timer circuit, a test bed circuit has been implemented</w:t>
      </w:r>
      <w:r w:rsidR="00FB187D">
        <w:rPr>
          <w:sz w:val="24"/>
          <w:szCs w:val="24"/>
          <w:lang w:val="en-CA"/>
        </w:rPr>
        <w:t>. A pinout symbol for the circuit is included in the following to aid the approach taken into testing.</w:t>
      </w:r>
    </w:p>
    <w:p w:rsidR="00FB187D" w:rsidRDefault="00FB187D" w:rsidP="00FB187D">
      <w:pPr>
        <w:jc w:val="center"/>
        <w:rPr>
          <w:sz w:val="24"/>
          <w:szCs w:val="24"/>
          <w:lang w:val="en-CA"/>
        </w:rPr>
      </w:pPr>
    </w:p>
    <w:p w:rsidR="000C0F3F" w:rsidRDefault="000C0F3F" w:rsidP="00A17852">
      <w:pPr>
        <w:rPr>
          <w:sz w:val="24"/>
          <w:szCs w:val="24"/>
          <w:lang w:val="en-CA"/>
        </w:rPr>
      </w:pPr>
    </w:p>
    <w:p w:rsidR="006C5A51" w:rsidRDefault="006C5A51" w:rsidP="00A17852">
      <w:pPr>
        <w:rPr>
          <w:sz w:val="24"/>
          <w:szCs w:val="24"/>
          <w:lang w:val="en-CA"/>
        </w:rPr>
      </w:pPr>
    </w:p>
    <w:p w:rsidR="00CD425B" w:rsidRDefault="005C6DB2" w:rsidP="00A1785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 xml:space="preserve">The inputs to the test bed circuit are the same as the inputs to the basic timer circuit. </w:t>
      </w:r>
      <w:r w:rsidR="00640118">
        <w:rPr>
          <w:sz w:val="24"/>
          <w:szCs w:val="24"/>
          <w:lang w:val="en-CA"/>
        </w:rPr>
        <w:t xml:space="preserve">Besides the basic timer circuit, the test bed circuit also implements </w:t>
      </w:r>
      <w:r w:rsidR="00E078B3">
        <w:rPr>
          <w:sz w:val="24"/>
          <w:szCs w:val="24"/>
          <w:lang w:val="en-CA"/>
        </w:rPr>
        <w:t>the 7 segment decoder</w:t>
      </w:r>
      <w:r w:rsidR="00D13789">
        <w:rPr>
          <w:sz w:val="24"/>
          <w:szCs w:val="24"/>
          <w:lang w:val="en-CA"/>
        </w:rPr>
        <w:t xml:space="preserve"> module prepared in </w:t>
      </w:r>
      <w:r w:rsidR="00740989">
        <w:rPr>
          <w:sz w:val="24"/>
          <w:szCs w:val="24"/>
          <w:lang w:val="en-CA"/>
        </w:rPr>
        <w:t>one of the previous lab</w:t>
      </w:r>
      <w:r w:rsidR="00F20412">
        <w:rPr>
          <w:sz w:val="24"/>
          <w:szCs w:val="24"/>
          <w:lang w:val="en-CA"/>
        </w:rPr>
        <w:t>s</w:t>
      </w:r>
      <w:r w:rsidR="00D13789">
        <w:rPr>
          <w:sz w:val="24"/>
          <w:szCs w:val="24"/>
          <w:lang w:val="en-CA"/>
        </w:rPr>
        <w:t xml:space="preserve">. </w:t>
      </w:r>
      <w:r w:rsidR="008E5BD7">
        <w:rPr>
          <w:sz w:val="24"/>
          <w:szCs w:val="24"/>
          <w:lang w:val="en-CA"/>
        </w:rPr>
        <w:t>The output produced by the basic timer circuit is passed to a cascade of 0-9 and 0-5 counters.</w:t>
      </w:r>
      <w:r w:rsidR="004416E8">
        <w:rPr>
          <w:sz w:val="24"/>
          <w:szCs w:val="24"/>
          <w:lang w:val="en-CA"/>
        </w:rPr>
        <w:t xml:space="preserve"> </w:t>
      </w:r>
      <w:r w:rsidR="00D627A8">
        <w:rPr>
          <w:sz w:val="24"/>
          <w:szCs w:val="24"/>
          <w:lang w:val="en-CA"/>
        </w:rPr>
        <w:t>Each of the output of the counter is fed as input to the decoder circuit for purpose of LED display</w:t>
      </w:r>
      <w:r w:rsidR="006B05ED">
        <w:rPr>
          <w:sz w:val="24"/>
          <w:szCs w:val="24"/>
          <w:lang w:val="en-CA"/>
        </w:rPr>
        <w:t xml:space="preserve"> on the Altera board</w:t>
      </w:r>
      <w:r w:rsidR="004416E8">
        <w:rPr>
          <w:sz w:val="24"/>
          <w:szCs w:val="24"/>
          <w:lang w:val="en-CA"/>
        </w:rPr>
        <w:t>.</w:t>
      </w:r>
    </w:p>
    <w:p w:rsidR="00513C5D" w:rsidRDefault="00513C5D" w:rsidP="00A1785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Initially, a timing simulation of the basic timer circuit has been carried out</w:t>
      </w:r>
      <w:r w:rsidR="005919A3">
        <w:rPr>
          <w:sz w:val="24"/>
          <w:szCs w:val="24"/>
          <w:lang w:val="en-CA"/>
        </w:rPr>
        <w:t xml:space="preserve"> to output a single pulse</w:t>
      </w:r>
      <w:r>
        <w:rPr>
          <w:sz w:val="24"/>
          <w:szCs w:val="24"/>
          <w:lang w:val="en-CA"/>
        </w:rPr>
        <w:t xml:space="preserve">. </w:t>
      </w:r>
      <w:r w:rsidR="005919A3">
        <w:rPr>
          <w:sz w:val="24"/>
          <w:szCs w:val="24"/>
          <w:lang w:val="en-CA"/>
        </w:rPr>
        <w:t>The diagram</w:t>
      </w:r>
      <w:r w:rsidR="00576FF2">
        <w:rPr>
          <w:sz w:val="24"/>
          <w:szCs w:val="24"/>
          <w:lang w:val="en-CA"/>
        </w:rPr>
        <w:t xml:space="preserve"> clearly shows the value of MPULSE being greater than that of EPULSE (</w:t>
      </w:r>
      <w:r w:rsidR="00091A9E">
        <w:rPr>
          <w:sz w:val="24"/>
          <w:szCs w:val="24"/>
          <w:lang w:val="en-CA"/>
        </w:rPr>
        <w:t>by 1.027 times</w:t>
      </w:r>
      <w:r w:rsidR="00576FF2">
        <w:rPr>
          <w:sz w:val="24"/>
          <w:szCs w:val="24"/>
          <w:lang w:val="en-CA"/>
        </w:rPr>
        <w:t>).</w:t>
      </w:r>
      <w:r w:rsidR="00931328">
        <w:rPr>
          <w:sz w:val="24"/>
          <w:szCs w:val="24"/>
          <w:lang w:val="en-CA"/>
        </w:rPr>
        <w:t xml:space="preserve"> For the purpose of </w:t>
      </w:r>
      <w:r w:rsidR="00142A5F">
        <w:rPr>
          <w:sz w:val="24"/>
          <w:szCs w:val="24"/>
          <w:lang w:val="en-CA"/>
        </w:rPr>
        <w:t>carrying out the simulation, the</w:t>
      </w:r>
      <w:r w:rsidR="00352CC4">
        <w:rPr>
          <w:sz w:val="24"/>
          <w:szCs w:val="24"/>
          <w:lang w:val="en-CA"/>
        </w:rPr>
        <w:t xml:space="preserve"> LPM</w:t>
      </w:r>
      <w:r w:rsidR="00142A5F">
        <w:rPr>
          <w:sz w:val="24"/>
          <w:szCs w:val="24"/>
          <w:lang w:val="en-CA"/>
        </w:rPr>
        <w:t xml:space="preserve"> constant value and the corresponding bit resolution have been decreased to shorten the testing time.</w:t>
      </w:r>
    </w:p>
    <w:p w:rsidR="005919A3" w:rsidRDefault="005919A3" w:rsidP="005919A3">
      <w:pPr>
        <w:jc w:val="center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07DCA58" wp14:editId="3DEA534D">
            <wp:extent cx="6858000" cy="1454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A3" w:rsidRDefault="005919A3" w:rsidP="005919A3">
      <w:pPr>
        <w:pStyle w:val="Caption"/>
        <w:ind w:left="2160" w:firstLine="720"/>
        <w:rPr>
          <w:i w:val="0"/>
        </w:rPr>
      </w:pPr>
      <w:r>
        <w:rPr>
          <w:i w:val="0"/>
        </w:rPr>
        <w:t xml:space="preserve">                 </w:t>
      </w:r>
      <w:r w:rsidRPr="007F0777">
        <w:rPr>
          <w:i w:val="0"/>
        </w:rPr>
        <w:t xml:space="preserve">Fig: </w:t>
      </w:r>
      <w:r>
        <w:rPr>
          <w:i w:val="0"/>
        </w:rPr>
        <w:t>Waveform</w:t>
      </w:r>
      <w:r w:rsidRPr="007F0777">
        <w:rPr>
          <w:i w:val="0"/>
        </w:rPr>
        <w:t xml:space="preserve"> for the </w:t>
      </w:r>
      <w:r w:rsidR="00102879">
        <w:rPr>
          <w:i w:val="0"/>
        </w:rPr>
        <w:t xml:space="preserve">basic </w:t>
      </w:r>
      <w:r>
        <w:rPr>
          <w:i w:val="0"/>
        </w:rPr>
        <w:t>timer</w:t>
      </w:r>
      <w:r w:rsidRPr="007F0777">
        <w:rPr>
          <w:i w:val="0"/>
        </w:rPr>
        <w:t xml:space="preserve"> circuit</w:t>
      </w:r>
    </w:p>
    <w:p w:rsidR="007A2687" w:rsidRDefault="00931328" w:rsidP="00931328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Following the implementation of the timer test bed circuit, another timing simulation has been carried out.</w:t>
      </w:r>
      <w:r w:rsidR="00E31568">
        <w:rPr>
          <w:sz w:val="24"/>
          <w:szCs w:val="24"/>
          <w:lang w:val="en-CA"/>
        </w:rPr>
        <w:t xml:space="preserve"> Again the constant value and the corresponding bit resolution have been decreased for the same </w:t>
      </w:r>
      <w:r w:rsidR="003F2A4B">
        <w:rPr>
          <w:sz w:val="24"/>
          <w:szCs w:val="24"/>
          <w:lang w:val="en-CA"/>
        </w:rPr>
        <w:t>reason as before</w:t>
      </w:r>
      <w:r w:rsidR="00E31568">
        <w:rPr>
          <w:sz w:val="24"/>
          <w:szCs w:val="24"/>
          <w:lang w:val="en-CA"/>
        </w:rPr>
        <w:t>.</w:t>
      </w:r>
      <w:r w:rsidR="00773ED9">
        <w:rPr>
          <w:sz w:val="24"/>
          <w:szCs w:val="24"/>
          <w:lang w:val="en-CA"/>
        </w:rPr>
        <w:t xml:space="preserve"> The reset signal has been intentionally asserted at places to check whether the clock resets duly. </w:t>
      </w:r>
    </w:p>
    <w:p w:rsidR="005919A3" w:rsidRDefault="00773ED9" w:rsidP="007A2687">
      <w:pPr>
        <w:jc w:val="center"/>
        <w:rPr>
          <w:sz w:val="24"/>
          <w:szCs w:val="24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995CBC" wp14:editId="2F877DAD">
            <wp:simplePos x="0" y="0"/>
            <wp:positionH relativeFrom="margin">
              <wp:align>center</wp:align>
            </wp:positionH>
            <wp:positionV relativeFrom="paragraph">
              <wp:posOffset>4748</wp:posOffset>
            </wp:positionV>
            <wp:extent cx="7332354" cy="174307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35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D14" w:rsidRDefault="005F7D14" w:rsidP="007A2687">
      <w:pPr>
        <w:jc w:val="center"/>
        <w:rPr>
          <w:sz w:val="24"/>
          <w:szCs w:val="24"/>
          <w:lang w:val="en-CA"/>
        </w:rPr>
      </w:pPr>
    </w:p>
    <w:p w:rsidR="005F7D14" w:rsidRDefault="005F7D14" w:rsidP="007A2687">
      <w:pPr>
        <w:jc w:val="center"/>
        <w:rPr>
          <w:sz w:val="24"/>
          <w:szCs w:val="24"/>
          <w:lang w:val="en-CA"/>
        </w:rPr>
      </w:pPr>
    </w:p>
    <w:p w:rsidR="005F7D14" w:rsidRDefault="005F7D14" w:rsidP="007A2687">
      <w:pPr>
        <w:jc w:val="center"/>
        <w:rPr>
          <w:sz w:val="24"/>
          <w:szCs w:val="24"/>
          <w:lang w:val="en-CA"/>
        </w:rPr>
      </w:pPr>
    </w:p>
    <w:p w:rsidR="005F7D14" w:rsidRDefault="005F7D14" w:rsidP="007A2687">
      <w:pPr>
        <w:jc w:val="center"/>
        <w:rPr>
          <w:sz w:val="24"/>
          <w:szCs w:val="24"/>
          <w:lang w:val="en-CA"/>
        </w:rPr>
      </w:pPr>
    </w:p>
    <w:p w:rsidR="005F7D14" w:rsidRDefault="005F7D14" w:rsidP="007A2687">
      <w:pPr>
        <w:jc w:val="center"/>
        <w:rPr>
          <w:sz w:val="24"/>
          <w:szCs w:val="24"/>
          <w:lang w:val="en-CA"/>
        </w:rPr>
      </w:pPr>
    </w:p>
    <w:p w:rsidR="00630EA9" w:rsidRPr="00CF0A1F" w:rsidRDefault="00764C84" w:rsidP="00CF0A1F">
      <w:pPr>
        <w:pStyle w:val="Caption"/>
        <w:ind w:left="2160" w:firstLine="720"/>
        <w:rPr>
          <w:i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493B34" wp14:editId="21711B99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7361363" cy="20097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363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A1F">
        <w:rPr>
          <w:i w:val="0"/>
        </w:rPr>
        <w:t xml:space="preserve">                 </w:t>
      </w:r>
      <w:r w:rsidR="00CF0A1F" w:rsidRPr="007F0777">
        <w:rPr>
          <w:i w:val="0"/>
        </w:rPr>
        <w:t xml:space="preserve">Fig: </w:t>
      </w:r>
      <w:r w:rsidR="00CF0A1F">
        <w:rPr>
          <w:i w:val="0"/>
        </w:rPr>
        <w:t>Waveform</w:t>
      </w:r>
      <w:r w:rsidR="00CF0A1F" w:rsidRPr="007F0777">
        <w:rPr>
          <w:i w:val="0"/>
        </w:rPr>
        <w:t xml:space="preserve"> for the </w:t>
      </w:r>
      <w:r w:rsidR="00CF0A1F">
        <w:rPr>
          <w:i w:val="0"/>
        </w:rPr>
        <w:t>timer</w:t>
      </w:r>
      <w:r w:rsidR="00CF0A1F" w:rsidRPr="007F0777">
        <w:rPr>
          <w:i w:val="0"/>
        </w:rPr>
        <w:t xml:space="preserve"> </w:t>
      </w:r>
      <w:r w:rsidR="00CF0A1F">
        <w:rPr>
          <w:i w:val="0"/>
        </w:rPr>
        <w:t xml:space="preserve">test bed </w:t>
      </w:r>
      <w:r w:rsidR="00CF0A1F" w:rsidRPr="007F0777">
        <w:rPr>
          <w:i w:val="0"/>
        </w:rPr>
        <w:t>circuit</w:t>
      </w:r>
    </w:p>
    <w:p w:rsidR="00764C84" w:rsidRDefault="00764C84" w:rsidP="00037EE8">
      <w:pPr>
        <w:jc w:val="center"/>
        <w:rPr>
          <w:sz w:val="24"/>
          <w:szCs w:val="24"/>
          <w:lang w:val="en-CA"/>
        </w:rPr>
      </w:pPr>
    </w:p>
    <w:p w:rsidR="00764C84" w:rsidRDefault="00764C84" w:rsidP="00037EE8">
      <w:pPr>
        <w:jc w:val="center"/>
        <w:rPr>
          <w:sz w:val="24"/>
          <w:szCs w:val="24"/>
          <w:lang w:val="en-CA"/>
        </w:rPr>
      </w:pPr>
    </w:p>
    <w:p w:rsidR="00764C84" w:rsidRDefault="00764C84" w:rsidP="00037EE8">
      <w:pPr>
        <w:jc w:val="center"/>
        <w:rPr>
          <w:sz w:val="24"/>
          <w:szCs w:val="24"/>
          <w:lang w:val="en-CA"/>
        </w:rPr>
      </w:pPr>
    </w:p>
    <w:p w:rsidR="00764C84" w:rsidRDefault="00764C84" w:rsidP="00037EE8">
      <w:pPr>
        <w:jc w:val="center"/>
        <w:rPr>
          <w:sz w:val="24"/>
          <w:szCs w:val="24"/>
          <w:lang w:val="en-CA"/>
        </w:rPr>
      </w:pPr>
    </w:p>
    <w:p w:rsidR="00764C84" w:rsidRDefault="00764C84" w:rsidP="00037EE8">
      <w:pPr>
        <w:jc w:val="center"/>
        <w:rPr>
          <w:sz w:val="24"/>
          <w:szCs w:val="24"/>
          <w:lang w:val="en-CA"/>
        </w:rPr>
      </w:pPr>
    </w:p>
    <w:p w:rsidR="00764C84" w:rsidRDefault="00764C84" w:rsidP="00037EE8">
      <w:pPr>
        <w:jc w:val="center"/>
        <w:rPr>
          <w:sz w:val="24"/>
          <w:szCs w:val="24"/>
          <w:lang w:val="en-CA"/>
        </w:rPr>
      </w:pPr>
    </w:p>
    <w:p w:rsidR="00764C84" w:rsidRDefault="00764C84" w:rsidP="00037EE8">
      <w:pPr>
        <w:jc w:val="center"/>
        <w:rPr>
          <w:sz w:val="24"/>
          <w:szCs w:val="24"/>
          <w:lang w:val="en-CA"/>
        </w:rPr>
      </w:pPr>
    </w:p>
    <w:p w:rsidR="00764C84" w:rsidRPr="00CF0A1F" w:rsidRDefault="00764C84" w:rsidP="00764C84">
      <w:pPr>
        <w:pStyle w:val="Caption"/>
        <w:ind w:left="2160" w:firstLine="720"/>
        <w:rPr>
          <w:i w:val="0"/>
        </w:rPr>
      </w:pPr>
      <w:r>
        <w:rPr>
          <w:i w:val="0"/>
        </w:rPr>
        <w:t xml:space="preserve">                 </w:t>
      </w:r>
      <w:r w:rsidRPr="007F0777">
        <w:rPr>
          <w:i w:val="0"/>
        </w:rPr>
        <w:t xml:space="preserve">Fig: </w:t>
      </w:r>
      <w:r w:rsidR="00A579D6">
        <w:rPr>
          <w:i w:val="0"/>
        </w:rPr>
        <w:t xml:space="preserve">Timing analyzer summary </w:t>
      </w:r>
      <w:r w:rsidRPr="007F0777">
        <w:rPr>
          <w:i w:val="0"/>
        </w:rPr>
        <w:t xml:space="preserve">for the </w:t>
      </w:r>
      <w:r w:rsidR="00A579D6">
        <w:rPr>
          <w:i w:val="0"/>
        </w:rPr>
        <w:t xml:space="preserve">basic </w:t>
      </w:r>
      <w:r>
        <w:rPr>
          <w:i w:val="0"/>
        </w:rPr>
        <w:t>timer</w:t>
      </w:r>
      <w:r w:rsidRPr="007F0777">
        <w:rPr>
          <w:i w:val="0"/>
        </w:rPr>
        <w:t xml:space="preserve"> circuit</w:t>
      </w:r>
    </w:p>
    <w:p w:rsidR="00764C84" w:rsidRDefault="00764C84" w:rsidP="00037EE8">
      <w:pPr>
        <w:jc w:val="center"/>
        <w:rPr>
          <w:sz w:val="24"/>
          <w:szCs w:val="24"/>
          <w:lang w:val="en-CA"/>
        </w:rPr>
      </w:pPr>
    </w:p>
    <w:p w:rsidR="00CC59B6" w:rsidRDefault="00F630A0" w:rsidP="00037EE8">
      <w:pPr>
        <w:jc w:val="center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59F3B3F" wp14:editId="74C00345">
            <wp:extent cx="4581525" cy="393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A0" w:rsidRPr="00CF0A1F" w:rsidRDefault="00F630A0" w:rsidP="00F630A0">
      <w:pPr>
        <w:pStyle w:val="Caption"/>
        <w:ind w:left="2160" w:firstLine="720"/>
        <w:rPr>
          <w:i w:val="0"/>
        </w:rPr>
      </w:pPr>
      <w:r>
        <w:rPr>
          <w:i w:val="0"/>
        </w:rPr>
        <w:t xml:space="preserve">                 </w:t>
      </w:r>
      <w:r w:rsidRPr="007F0777">
        <w:rPr>
          <w:i w:val="0"/>
        </w:rPr>
        <w:t xml:space="preserve">Fig: </w:t>
      </w:r>
      <w:r>
        <w:rPr>
          <w:i w:val="0"/>
        </w:rPr>
        <w:t xml:space="preserve">Flow summary </w:t>
      </w:r>
      <w:r w:rsidRPr="007F0777">
        <w:rPr>
          <w:i w:val="0"/>
        </w:rPr>
        <w:t xml:space="preserve">for the </w:t>
      </w:r>
      <w:r>
        <w:rPr>
          <w:i w:val="0"/>
        </w:rPr>
        <w:t>basic timer</w:t>
      </w:r>
      <w:r w:rsidRPr="007F0777">
        <w:rPr>
          <w:i w:val="0"/>
        </w:rPr>
        <w:t xml:space="preserve"> circuit</w:t>
      </w:r>
    </w:p>
    <w:p w:rsidR="008C700C" w:rsidRDefault="008C700C" w:rsidP="008C700C">
      <w:pPr>
        <w:jc w:val="center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>
            <wp:extent cx="4867275" cy="3248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C" w:rsidRPr="00CF0A1F" w:rsidRDefault="008C700C" w:rsidP="008C700C">
      <w:pPr>
        <w:pStyle w:val="Caption"/>
        <w:ind w:left="2160" w:firstLine="720"/>
        <w:rPr>
          <w:i w:val="0"/>
        </w:rPr>
      </w:pPr>
      <w:r>
        <w:rPr>
          <w:i w:val="0"/>
        </w:rPr>
        <w:t xml:space="preserve">                 </w:t>
      </w:r>
      <w:r w:rsidRPr="007F0777">
        <w:rPr>
          <w:i w:val="0"/>
        </w:rPr>
        <w:t xml:space="preserve">Fig: </w:t>
      </w:r>
      <w:r>
        <w:rPr>
          <w:i w:val="0"/>
        </w:rPr>
        <w:t>Analysis and synthesis</w:t>
      </w:r>
      <w:r>
        <w:rPr>
          <w:i w:val="0"/>
        </w:rPr>
        <w:t xml:space="preserve"> summary </w:t>
      </w:r>
      <w:r w:rsidRPr="007F0777">
        <w:rPr>
          <w:i w:val="0"/>
        </w:rPr>
        <w:t xml:space="preserve">for the </w:t>
      </w:r>
      <w:r>
        <w:rPr>
          <w:i w:val="0"/>
        </w:rPr>
        <w:t>basic timer</w:t>
      </w:r>
      <w:r w:rsidRPr="007F0777">
        <w:rPr>
          <w:i w:val="0"/>
        </w:rPr>
        <w:t xml:space="preserve"> circuit</w:t>
      </w:r>
    </w:p>
    <w:p w:rsidR="00F630A0" w:rsidRDefault="0038197F" w:rsidP="0038197F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Propagation delay </w:t>
      </w:r>
      <w:r w:rsidR="007712E1">
        <w:rPr>
          <w:sz w:val="24"/>
          <w:szCs w:val="24"/>
          <w:lang w:val="en-CA"/>
        </w:rPr>
        <w:t xml:space="preserve">of EPULSE = </w:t>
      </w:r>
      <w:r w:rsidR="001A2420">
        <w:rPr>
          <w:sz w:val="24"/>
          <w:szCs w:val="24"/>
          <w:lang w:val="en-CA"/>
        </w:rPr>
        <w:t>19.05ns – 10ns = 9.05ns</w:t>
      </w:r>
      <w:bookmarkStart w:id="0" w:name="_GoBack"/>
      <w:bookmarkEnd w:id="0"/>
    </w:p>
    <w:p w:rsidR="0038197F" w:rsidRDefault="0038197F" w:rsidP="0038197F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Propagation delay</w:t>
      </w:r>
      <w:r w:rsidR="007712E1">
        <w:rPr>
          <w:sz w:val="24"/>
          <w:szCs w:val="24"/>
          <w:lang w:val="en-CA"/>
        </w:rPr>
        <w:t xml:space="preserve"> of MPULSE = </w:t>
      </w:r>
      <w:r w:rsidR="001A2420">
        <w:rPr>
          <w:sz w:val="24"/>
          <w:szCs w:val="24"/>
          <w:lang w:val="en-CA"/>
        </w:rPr>
        <w:t>19.4ns – 10 ns = 9.4ns</w:t>
      </w:r>
    </w:p>
    <w:sectPr w:rsidR="0038197F" w:rsidSect="00CC02EE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4A8" w:rsidRDefault="00A664A8" w:rsidP="002310A8">
      <w:pPr>
        <w:spacing w:after="0" w:line="240" w:lineRule="auto"/>
      </w:pPr>
      <w:r>
        <w:separator/>
      </w:r>
    </w:p>
  </w:endnote>
  <w:endnote w:type="continuationSeparator" w:id="0">
    <w:p w:rsidR="00A664A8" w:rsidRDefault="00A664A8" w:rsidP="0023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0543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DC3" w:rsidRDefault="00326D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4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26DC3" w:rsidRDefault="00326D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4A8" w:rsidRDefault="00A664A8" w:rsidP="002310A8">
      <w:pPr>
        <w:spacing w:after="0" w:line="240" w:lineRule="auto"/>
      </w:pPr>
      <w:r>
        <w:separator/>
      </w:r>
    </w:p>
  </w:footnote>
  <w:footnote w:type="continuationSeparator" w:id="0">
    <w:p w:rsidR="00A664A8" w:rsidRDefault="00A664A8" w:rsidP="0023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519"/>
    <w:multiLevelType w:val="hybridMultilevel"/>
    <w:tmpl w:val="30A450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4303"/>
    <w:multiLevelType w:val="hybridMultilevel"/>
    <w:tmpl w:val="31C2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547EB"/>
    <w:multiLevelType w:val="hybridMultilevel"/>
    <w:tmpl w:val="6E0E6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E1BCC"/>
    <w:multiLevelType w:val="hybridMultilevel"/>
    <w:tmpl w:val="E5021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E14B1"/>
    <w:multiLevelType w:val="hybridMultilevel"/>
    <w:tmpl w:val="0246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E2"/>
    <w:rsid w:val="00027E3E"/>
    <w:rsid w:val="00037EE8"/>
    <w:rsid w:val="00044E6F"/>
    <w:rsid w:val="000464F9"/>
    <w:rsid w:val="000559E8"/>
    <w:rsid w:val="00073BAF"/>
    <w:rsid w:val="00077756"/>
    <w:rsid w:val="00082D7B"/>
    <w:rsid w:val="00091A9E"/>
    <w:rsid w:val="000A15B6"/>
    <w:rsid w:val="000A31B5"/>
    <w:rsid w:val="000C0F3F"/>
    <w:rsid w:val="000C569A"/>
    <w:rsid w:val="000D4139"/>
    <w:rsid w:val="000D49CB"/>
    <w:rsid w:val="000D66E9"/>
    <w:rsid w:val="000F6351"/>
    <w:rsid w:val="00101ED6"/>
    <w:rsid w:val="00102879"/>
    <w:rsid w:val="00134A19"/>
    <w:rsid w:val="00136B65"/>
    <w:rsid w:val="00142A5F"/>
    <w:rsid w:val="001917B8"/>
    <w:rsid w:val="001A2420"/>
    <w:rsid w:val="001A3685"/>
    <w:rsid w:val="001B4466"/>
    <w:rsid w:val="001D5ED8"/>
    <w:rsid w:val="001E1C10"/>
    <w:rsid w:val="002019BB"/>
    <w:rsid w:val="002034BC"/>
    <w:rsid w:val="0021143F"/>
    <w:rsid w:val="002155FA"/>
    <w:rsid w:val="002310A8"/>
    <w:rsid w:val="002564AC"/>
    <w:rsid w:val="002652BD"/>
    <w:rsid w:val="00282191"/>
    <w:rsid w:val="0029544A"/>
    <w:rsid w:val="002A6C0B"/>
    <w:rsid w:val="002C025B"/>
    <w:rsid w:val="002D3D2B"/>
    <w:rsid w:val="002D7E60"/>
    <w:rsid w:val="002F64E0"/>
    <w:rsid w:val="0030703F"/>
    <w:rsid w:val="00322578"/>
    <w:rsid w:val="003232C6"/>
    <w:rsid w:val="00326DC3"/>
    <w:rsid w:val="003367F6"/>
    <w:rsid w:val="003373B8"/>
    <w:rsid w:val="00352B78"/>
    <w:rsid w:val="00352CC4"/>
    <w:rsid w:val="003533C6"/>
    <w:rsid w:val="003619FD"/>
    <w:rsid w:val="003656F0"/>
    <w:rsid w:val="0036703F"/>
    <w:rsid w:val="0036729E"/>
    <w:rsid w:val="00367FDD"/>
    <w:rsid w:val="0038197F"/>
    <w:rsid w:val="00385F5D"/>
    <w:rsid w:val="003A740A"/>
    <w:rsid w:val="003F1683"/>
    <w:rsid w:val="003F2A4B"/>
    <w:rsid w:val="00403E99"/>
    <w:rsid w:val="00407DAA"/>
    <w:rsid w:val="0042436C"/>
    <w:rsid w:val="00431494"/>
    <w:rsid w:val="00431CFE"/>
    <w:rsid w:val="004371A4"/>
    <w:rsid w:val="004416E8"/>
    <w:rsid w:val="0047338B"/>
    <w:rsid w:val="004778A3"/>
    <w:rsid w:val="00484486"/>
    <w:rsid w:val="004911E2"/>
    <w:rsid w:val="004A137C"/>
    <w:rsid w:val="004A4C70"/>
    <w:rsid w:val="004B7063"/>
    <w:rsid w:val="004C3320"/>
    <w:rsid w:val="004C7F49"/>
    <w:rsid w:val="004D02EA"/>
    <w:rsid w:val="004D31C8"/>
    <w:rsid w:val="005022BF"/>
    <w:rsid w:val="00502609"/>
    <w:rsid w:val="00507E5A"/>
    <w:rsid w:val="00513C5D"/>
    <w:rsid w:val="0051447D"/>
    <w:rsid w:val="00517EED"/>
    <w:rsid w:val="00543298"/>
    <w:rsid w:val="00576FF2"/>
    <w:rsid w:val="0058142E"/>
    <w:rsid w:val="005919A3"/>
    <w:rsid w:val="00592BBD"/>
    <w:rsid w:val="005A7797"/>
    <w:rsid w:val="005B15BF"/>
    <w:rsid w:val="005B469A"/>
    <w:rsid w:val="005B4D20"/>
    <w:rsid w:val="005B7175"/>
    <w:rsid w:val="005C5CC4"/>
    <w:rsid w:val="005C6DB2"/>
    <w:rsid w:val="005D5F71"/>
    <w:rsid w:val="005E2090"/>
    <w:rsid w:val="005F7C97"/>
    <w:rsid w:val="005F7D14"/>
    <w:rsid w:val="00630EA9"/>
    <w:rsid w:val="00640118"/>
    <w:rsid w:val="00647C84"/>
    <w:rsid w:val="00681503"/>
    <w:rsid w:val="00694ED7"/>
    <w:rsid w:val="00697684"/>
    <w:rsid w:val="006A29AC"/>
    <w:rsid w:val="006A463F"/>
    <w:rsid w:val="006B05ED"/>
    <w:rsid w:val="006C5A51"/>
    <w:rsid w:val="00710C9C"/>
    <w:rsid w:val="007220BB"/>
    <w:rsid w:val="0072342D"/>
    <w:rsid w:val="00740989"/>
    <w:rsid w:val="0074599E"/>
    <w:rsid w:val="00764C84"/>
    <w:rsid w:val="007712E1"/>
    <w:rsid w:val="00773ED9"/>
    <w:rsid w:val="00780E02"/>
    <w:rsid w:val="00782ABC"/>
    <w:rsid w:val="00793FAF"/>
    <w:rsid w:val="00797041"/>
    <w:rsid w:val="007A1885"/>
    <w:rsid w:val="007A2687"/>
    <w:rsid w:val="007B603C"/>
    <w:rsid w:val="007F0777"/>
    <w:rsid w:val="00806200"/>
    <w:rsid w:val="00811F6F"/>
    <w:rsid w:val="0084501F"/>
    <w:rsid w:val="00865D86"/>
    <w:rsid w:val="008660D0"/>
    <w:rsid w:val="008668DE"/>
    <w:rsid w:val="00880193"/>
    <w:rsid w:val="008A3326"/>
    <w:rsid w:val="008C700C"/>
    <w:rsid w:val="008D09EE"/>
    <w:rsid w:val="008D4A67"/>
    <w:rsid w:val="008E49DA"/>
    <w:rsid w:val="008E5BD7"/>
    <w:rsid w:val="008F4465"/>
    <w:rsid w:val="00903AAC"/>
    <w:rsid w:val="00907ADA"/>
    <w:rsid w:val="00931328"/>
    <w:rsid w:val="00934BE2"/>
    <w:rsid w:val="00940879"/>
    <w:rsid w:val="00947A4E"/>
    <w:rsid w:val="00973571"/>
    <w:rsid w:val="00984BA5"/>
    <w:rsid w:val="009A2922"/>
    <w:rsid w:val="009A7BD1"/>
    <w:rsid w:val="009D0370"/>
    <w:rsid w:val="009D086C"/>
    <w:rsid w:val="009E7A14"/>
    <w:rsid w:val="00A11920"/>
    <w:rsid w:val="00A17852"/>
    <w:rsid w:val="00A2699D"/>
    <w:rsid w:val="00A30940"/>
    <w:rsid w:val="00A51F7B"/>
    <w:rsid w:val="00A56EA3"/>
    <w:rsid w:val="00A579D6"/>
    <w:rsid w:val="00A664A8"/>
    <w:rsid w:val="00A766B1"/>
    <w:rsid w:val="00A9469B"/>
    <w:rsid w:val="00A9786F"/>
    <w:rsid w:val="00AB1181"/>
    <w:rsid w:val="00AB63D5"/>
    <w:rsid w:val="00AC346B"/>
    <w:rsid w:val="00AC4873"/>
    <w:rsid w:val="00AE66C0"/>
    <w:rsid w:val="00AE7442"/>
    <w:rsid w:val="00AF4D25"/>
    <w:rsid w:val="00AF5FF8"/>
    <w:rsid w:val="00B1700E"/>
    <w:rsid w:val="00B2649F"/>
    <w:rsid w:val="00B42B48"/>
    <w:rsid w:val="00B438A7"/>
    <w:rsid w:val="00B44017"/>
    <w:rsid w:val="00B57E70"/>
    <w:rsid w:val="00B6072C"/>
    <w:rsid w:val="00B95D21"/>
    <w:rsid w:val="00B97366"/>
    <w:rsid w:val="00BA7250"/>
    <w:rsid w:val="00BE41F1"/>
    <w:rsid w:val="00BF79E9"/>
    <w:rsid w:val="00C13215"/>
    <w:rsid w:val="00C26E20"/>
    <w:rsid w:val="00C3344B"/>
    <w:rsid w:val="00C37E50"/>
    <w:rsid w:val="00C53095"/>
    <w:rsid w:val="00C64593"/>
    <w:rsid w:val="00C6655C"/>
    <w:rsid w:val="00C720D5"/>
    <w:rsid w:val="00C75035"/>
    <w:rsid w:val="00C846EB"/>
    <w:rsid w:val="00C86201"/>
    <w:rsid w:val="00C92FF4"/>
    <w:rsid w:val="00C9531E"/>
    <w:rsid w:val="00CB143C"/>
    <w:rsid w:val="00CC02EE"/>
    <w:rsid w:val="00CC4328"/>
    <w:rsid w:val="00CC59B6"/>
    <w:rsid w:val="00CD425B"/>
    <w:rsid w:val="00CE142E"/>
    <w:rsid w:val="00CF0A1F"/>
    <w:rsid w:val="00D011EA"/>
    <w:rsid w:val="00D136B9"/>
    <w:rsid w:val="00D13789"/>
    <w:rsid w:val="00D1438D"/>
    <w:rsid w:val="00D15389"/>
    <w:rsid w:val="00D2072F"/>
    <w:rsid w:val="00D20FAB"/>
    <w:rsid w:val="00D22057"/>
    <w:rsid w:val="00D37B38"/>
    <w:rsid w:val="00D509C6"/>
    <w:rsid w:val="00D55252"/>
    <w:rsid w:val="00D627A8"/>
    <w:rsid w:val="00DB280E"/>
    <w:rsid w:val="00DC13EC"/>
    <w:rsid w:val="00DC7C70"/>
    <w:rsid w:val="00DE4B4B"/>
    <w:rsid w:val="00DE528F"/>
    <w:rsid w:val="00DF024A"/>
    <w:rsid w:val="00E033E8"/>
    <w:rsid w:val="00E03C6E"/>
    <w:rsid w:val="00E078B3"/>
    <w:rsid w:val="00E160FD"/>
    <w:rsid w:val="00E27977"/>
    <w:rsid w:val="00E31568"/>
    <w:rsid w:val="00E31819"/>
    <w:rsid w:val="00E46D8C"/>
    <w:rsid w:val="00E579E0"/>
    <w:rsid w:val="00E920DF"/>
    <w:rsid w:val="00E9695F"/>
    <w:rsid w:val="00EA173A"/>
    <w:rsid w:val="00EA31CE"/>
    <w:rsid w:val="00ED1180"/>
    <w:rsid w:val="00ED40CB"/>
    <w:rsid w:val="00EE2AC8"/>
    <w:rsid w:val="00EF0E3F"/>
    <w:rsid w:val="00F00D3E"/>
    <w:rsid w:val="00F044CC"/>
    <w:rsid w:val="00F20412"/>
    <w:rsid w:val="00F30E44"/>
    <w:rsid w:val="00F610FA"/>
    <w:rsid w:val="00F630A0"/>
    <w:rsid w:val="00F63950"/>
    <w:rsid w:val="00F648FF"/>
    <w:rsid w:val="00F66E62"/>
    <w:rsid w:val="00F75AE5"/>
    <w:rsid w:val="00F77A7D"/>
    <w:rsid w:val="00F87CC3"/>
    <w:rsid w:val="00FA0D5B"/>
    <w:rsid w:val="00FB187D"/>
    <w:rsid w:val="00FD23DD"/>
    <w:rsid w:val="00FD3900"/>
    <w:rsid w:val="00FD7D40"/>
    <w:rsid w:val="00FE14DB"/>
    <w:rsid w:val="00FF2C04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7F1B2-1170-4D44-A664-C30EEAFA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F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A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C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A8"/>
  </w:style>
  <w:style w:type="paragraph" w:styleId="Footer">
    <w:name w:val="footer"/>
    <w:basedOn w:val="Normal"/>
    <w:link w:val="FooterChar"/>
    <w:uiPriority w:val="99"/>
    <w:unhideWhenUsed/>
    <w:rsid w:val="0023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A8"/>
  </w:style>
  <w:style w:type="paragraph" w:styleId="Title">
    <w:name w:val="Title"/>
    <w:basedOn w:val="Normal"/>
    <w:next w:val="Normal"/>
    <w:link w:val="TitleChar"/>
    <w:uiPriority w:val="10"/>
    <w:qFormat/>
    <w:rsid w:val="00E27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4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953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5AF7-3FEC-440D-AEAC-F94C8A95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80B10B99</Template>
  <TotalTime>65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Saha</dc:creator>
  <cp:keywords/>
  <dc:description/>
  <cp:lastModifiedBy>Aditya Saha</cp:lastModifiedBy>
  <cp:revision>48</cp:revision>
  <cp:lastPrinted>2014-03-22T00:24:00Z</cp:lastPrinted>
  <dcterms:created xsi:type="dcterms:W3CDTF">2014-03-21T23:22:00Z</dcterms:created>
  <dcterms:modified xsi:type="dcterms:W3CDTF">2014-03-22T02:37:00Z</dcterms:modified>
</cp:coreProperties>
</file>