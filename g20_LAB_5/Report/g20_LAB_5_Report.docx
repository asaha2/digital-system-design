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199549"/>
        <w:docPartObj>
          <w:docPartGallery w:val="Cover Pages"/>
          <w:docPartUnique/>
        </w:docPartObj>
      </w:sdtPr>
      <w:sdtContent>
        <w:p w:rsidR="00633815" w:rsidRDefault="00633815">
          <w:r>
            <w:rPr>
              <w:noProof/>
            </w:rPr>
            <mc:AlternateContent>
              <mc:Choice Requires="wpg">
                <w:drawing>
                  <wp:anchor distT="0" distB="0" distL="114300" distR="114300" simplePos="0" relativeHeight="251667456"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21136" w:rsidRPr="003C50F0" w:rsidRDefault="00921136">
                                    <w:pPr>
                                      <w:pStyle w:val="NoSpacing"/>
                                      <w:rPr>
                                        <w:color w:val="FFFFFF" w:themeColor="background1"/>
                                        <w:sz w:val="40"/>
                                        <w:szCs w:val="40"/>
                                      </w:rPr>
                                    </w:pPr>
                                    <w:r>
                                      <w:rPr>
                                        <w:color w:val="FFFFFF" w:themeColor="background1"/>
                                        <w:sz w:val="40"/>
                                        <w:szCs w:val="40"/>
                                      </w:rPr>
                                      <w:t>ECSE 323 LAB 5 REPORT</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921136" w:rsidRDefault="0092113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 squared MARS CLOCK</w:t>
                                      </w:r>
                                    </w:p>
                                  </w:sdtContent>
                                </w:sdt>
                                <w:p w:rsidR="00921136" w:rsidRPr="00A0210E" w:rsidRDefault="00921136">
                                  <w:pPr>
                                    <w:pStyle w:val="NoSpacing"/>
                                    <w:spacing w:before="120"/>
                                    <w:rPr>
                                      <w:color w:val="FFFFFF" w:themeColor="background1"/>
                                      <w:sz w:val="32"/>
                                      <w:szCs w:val="32"/>
                                    </w:rPr>
                                  </w:pPr>
                                  <w:sdt>
                                    <w:sdtPr>
                                      <w:rPr>
                                        <w:color w:val="FFFFFF" w:themeColor="background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A0210E">
                                        <w:rPr>
                                          <w:color w:val="FFFFFF" w:themeColor="background1"/>
                                          <w:sz w:val="32"/>
                                          <w:szCs w:val="32"/>
                                        </w:rPr>
                                        <w:t>ADITYA SAHA (260453165) &amp; SHAYAN AHMAD</w:t>
                                      </w:r>
                                    </w:sdtContent>
                                  </w:sdt>
                                  <w:r w:rsidRPr="00A0210E">
                                    <w:rPr>
                                      <w:color w:val="FFFFFF" w:themeColor="background1"/>
                                      <w:sz w:val="32"/>
                                      <w:szCs w:val="32"/>
                                    </w:rPr>
                                    <w:t xml:space="preserve"> (260350431)</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4902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383838 [3122]" stroked="f" strokeweight="1pt">
                        <v:fill color2="#2c2c2c [2882]" angle="348" colors="0 #737373;6554f #737373" focus="100%" type="gradient"/>
                        <v:textbox inset="54pt,54pt,1in,5in">
                          <w:txbxContent>
                            <w:p w:rsidR="00921136" w:rsidRPr="003C50F0" w:rsidRDefault="00921136">
                              <w:pPr>
                                <w:pStyle w:val="NoSpacing"/>
                                <w:rPr>
                                  <w:color w:val="FFFFFF" w:themeColor="background1"/>
                                  <w:sz w:val="40"/>
                                  <w:szCs w:val="40"/>
                                </w:rPr>
                              </w:pPr>
                              <w:r>
                                <w:rPr>
                                  <w:color w:val="FFFFFF" w:themeColor="background1"/>
                                  <w:sz w:val="40"/>
                                  <w:szCs w:val="40"/>
                                </w:rPr>
                                <w:t>ECSE 323 LAB 5 REPORT</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921136" w:rsidRDefault="0092113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 squared MARS CLOCK</w:t>
                                </w:r>
                              </w:p>
                            </w:sdtContent>
                          </w:sdt>
                          <w:p w:rsidR="00921136" w:rsidRPr="00A0210E" w:rsidRDefault="00921136">
                            <w:pPr>
                              <w:pStyle w:val="NoSpacing"/>
                              <w:spacing w:before="120"/>
                              <w:rPr>
                                <w:color w:val="FFFFFF" w:themeColor="background1"/>
                                <w:sz w:val="32"/>
                                <w:szCs w:val="32"/>
                              </w:rPr>
                            </w:pPr>
                            <w:sdt>
                              <w:sdtPr>
                                <w:rPr>
                                  <w:color w:val="FFFFFF" w:themeColor="background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A0210E">
                                  <w:rPr>
                                    <w:color w:val="FFFFFF" w:themeColor="background1"/>
                                    <w:sz w:val="32"/>
                                    <w:szCs w:val="32"/>
                                  </w:rPr>
                                  <w:t>ADITYA SAHA (260453165) &amp; SHAYAN AHMAD</w:t>
                                </w:r>
                              </w:sdtContent>
                            </w:sdt>
                            <w:r w:rsidRPr="00A0210E">
                              <w:rPr>
                                <w:color w:val="FFFFFF" w:themeColor="background1"/>
                                <w:sz w:val="32"/>
                                <w:szCs w:val="32"/>
                              </w:rPr>
                              <w:t xml:space="preserve"> (260350431)</w:t>
                            </w:r>
                          </w:p>
                        </w:txbxContent>
                      </v:textbox>
                    </v:shape>
                    <w10:wrap anchorx="page" anchory="page"/>
                  </v:group>
                </w:pict>
              </mc:Fallback>
            </mc:AlternateContent>
          </w:r>
        </w:p>
        <w:p w:rsidR="00633815" w:rsidRDefault="00633815">
          <w:r>
            <w:br w:type="page"/>
          </w:r>
        </w:p>
      </w:sdtContent>
    </w:sdt>
    <w:p w:rsidR="00ED0F6A" w:rsidRDefault="001378BE" w:rsidP="001378BE">
      <w:pPr>
        <w:pStyle w:val="Heading1"/>
      </w:pPr>
      <w:r>
        <w:lastRenderedPageBreak/>
        <w:t xml:space="preserve">Description of </w:t>
      </w:r>
      <w:r w:rsidR="00583EE8">
        <w:t>S</w:t>
      </w:r>
      <w:r w:rsidR="00960CE2">
        <w:t>ystem</w:t>
      </w:r>
      <w:r>
        <w:t xml:space="preserve"> </w:t>
      </w:r>
      <w:r w:rsidR="00583EE8">
        <w:t>F</w:t>
      </w:r>
      <w:r>
        <w:t>eatures</w:t>
      </w:r>
    </w:p>
    <w:p w:rsidR="001378BE" w:rsidRPr="00105DA2" w:rsidRDefault="001378BE" w:rsidP="001378BE">
      <w:r w:rsidRPr="00105DA2">
        <w:t xml:space="preserve">In this lab we integrated all the modules that have been previously built throughout the duration of the course. For making the components functional in the whole integrated system, a new controller module has been implemented. This internally handles all the circuitry required to provide a user interface for the final product. </w:t>
      </w:r>
    </w:p>
    <w:p w:rsidR="003445A0" w:rsidRPr="00105DA2" w:rsidRDefault="00A82647" w:rsidP="001378BE">
      <w:r w:rsidRPr="00105DA2">
        <w:t>Features of the integrated system inclu</w:t>
      </w:r>
      <w:r w:rsidR="00FB3E30">
        <w:t>d</w:t>
      </w:r>
      <w:r w:rsidRPr="00105DA2">
        <w:t>es:</w:t>
      </w:r>
    </w:p>
    <w:p w:rsidR="00A82647" w:rsidRPr="00105DA2" w:rsidRDefault="00A82647" w:rsidP="00A82647">
      <w:pPr>
        <w:pStyle w:val="ListParagraph"/>
        <w:numPr>
          <w:ilvl w:val="0"/>
          <w:numId w:val="1"/>
        </w:numPr>
      </w:pPr>
      <w:r w:rsidRPr="00105DA2">
        <w:t>Displaying the time on Mars</w:t>
      </w:r>
    </w:p>
    <w:p w:rsidR="00A82647" w:rsidRPr="00105DA2" w:rsidRDefault="00A82647" w:rsidP="00A82647">
      <w:pPr>
        <w:pStyle w:val="ListParagraph"/>
        <w:numPr>
          <w:ilvl w:val="0"/>
          <w:numId w:val="1"/>
        </w:numPr>
      </w:pPr>
      <w:r w:rsidRPr="00105DA2">
        <w:t>Displaying the time on Earth</w:t>
      </w:r>
    </w:p>
    <w:p w:rsidR="00A82647" w:rsidRPr="00105DA2" w:rsidRDefault="00A82647" w:rsidP="00A82647">
      <w:pPr>
        <w:pStyle w:val="ListParagraph"/>
        <w:numPr>
          <w:ilvl w:val="0"/>
          <w:numId w:val="1"/>
        </w:numPr>
      </w:pPr>
      <w:r w:rsidRPr="00105DA2">
        <w:t>Displaying the date on Earth</w:t>
      </w:r>
    </w:p>
    <w:p w:rsidR="00A82647" w:rsidRPr="00105DA2" w:rsidRDefault="00A82647" w:rsidP="00A82647">
      <w:pPr>
        <w:pStyle w:val="ListParagraph"/>
        <w:numPr>
          <w:ilvl w:val="0"/>
          <w:numId w:val="1"/>
        </w:numPr>
      </w:pPr>
      <w:r w:rsidRPr="00105DA2">
        <w:t>Setting time zones on Earth</w:t>
      </w:r>
    </w:p>
    <w:p w:rsidR="00A82647" w:rsidRPr="00105DA2" w:rsidRDefault="00A82647" w:rsidP="00A82647">
      <w:pPr>
        <w:pStyle w:val="ListParagraph"/>
        <w:numPr>
          <w:ilvl w:val="0"/>
          <w:numId w:val="1"/>
        </w:numPr>
      </w:pPr>
      <w:r w:rsidRPr="00105DA2">
        <w:t>Setting time zones on Mars</w:t>
      </w:r>
    </w:p>
    <w:p w:rsidR="00A82647" w:rsidRPr="00105DA2" w:rsidRDefault="00A82647" w:rsidP="00A82647">
      <w:pPr>
        <w:pStyle w:val="ListParagraph"/>
        <w:numPr>
          <w:ilvl w:val="0"/>
          <w:numId w:val="1"/>
        </w:numPr>
      </w:pPr>
      <w:r w:rsidRPr="00105DA2">
        <w:t xml:space="preserve">Setting time and date on Earth, with added functionality of enabling the Daylight Saving </w:t>
      </w:r>
    </w:p>
    <w:p w:rsidR="00A82647" w:rsidRDefault="00A82647" w:rsidP="00A82647">
      <w:pPr>
        <w:pStyle w:val="ListParagraph"/>
        <w:numPr>
          <w:ilvl w:val="0"/>
          <w:numId w:val="1"/>
        </w:numPr>
      </w:pPr>
      <w:r w:rsidRPr="00105DA2">
        <w:t>Synchronization of Earth and Mars times</w:t>
      </w:r>
    </w:p>
    <w:p w:rsidR="007325DC" w:rsidRDefault="007325DC" w:rsidP="007325DC">
      <w:pPr>
        <w:pStyle w:val="Heading1"/>
      </w:pPr>
      <w:r>
        <w:t>User Operation Manual</w:t>
      </w:r>
    </w:p>
    <w:p w:rsidR="007325DC" w:rsidRDefault="007325DC" w:rsidP="007325DC">
      <w:pPr>
        <w:pStyle w:val="Heading3"/>
      </w:pPr>
      <w:r>
        <w:t>Altera Controls</w:t>
      </w:r>
    </w:p>
    <w:p w:rsidR="007325DC" w:rsidRDefault="007325DC" w:rsidP="007325DC">
      <w:pPr>
        <w:pStyle w:val="ListParagraph"/>
        <w:numPr>
          <w:ilvl w:val="0"/>
          <w:numId w:val="6"/>
        </w:numPr>
      </w:pPr>
      <w:r>
        <w:t>Power button</w:t>
      </w:r>
    </w:p>
    <w:p w:rsidR="007325DC" w:rsidRDefault="007325DC" w:rsidP="007325DC">
      <w:pPr>
        <w:pStyle w:val="ListParagraph"/>
        <w:numPr>
          <w:ilvl w:val="0"/>
          <w:numId w:val="6"/>
        </w:numPr>
      </w:pPr>
      <w:r>
        <w:t>Slider switches with unique functionalities, depending on their positional combination</w:t>
      </w:r>
      <w:r w:rsidR="004F36D0">
        <w:t>-</w:t>
      </w:r>
    </w:p>
    <w:p w:rsidR="007325DC" w:rsidRDefault="00BF5094" w:rsidP="007325DC">
      <w:pPr>
        <w:pStyle w:val="ListParagraph"/>
        <w:numPr>
          <w:ilvl w:val="1"/>
          <w:numId w:val="6"/>
        </w:numPr>
      </w:pPr>
      <w:r>
        <w:t xml:space="preserve">SW0-SW2: </w:t>
      </w:r>
      <w:r w:rsidR="001C5C5F">
        <w:t>mode switches</w:t>
      </w:r>
    </w:p>
    <w:p w:rsidR="00BF5094" w:rsidRDefault="00BF5094" w:rsidP="007325DC">
      <w:pPr>
        <w:pStyle w:val="ListParagraph"/>
        <w:numPr>
          <w:ilvl w:val="1"/>
          <w:numId w:val="6"/>
        </w:numPr>
      </w:pPr>
      <w:r>
        <w:t xml:space="preserve">SW3-SW4: </w:t>
      </w:r>
      <w:r w:rsidR="001C5C5F">
        <w:t xml:space="preserve">display </w:t>
      </w:r>
      <w:r w:rsidR="004F36D0">
        <w:t>switches</w:t>
      </w:r>
      <w:r w:rsidR="00FB7A1B">
        <w:t xml:space="preserve"> (only when in display mode)</w:t>
      </w:r>
    </w:p>
    <w:p w:rsidR="001C5C5F" w:rsidRDefault="001C5C5F" w:rsidP="007325DC">
      <w:pPr>
        <w:pStyle w:val="ListParagraph"/>
        <w:numPr>
          <w:ilvl w:val="1"/>
          <w:numId w:val="6"/>
        </w:numPr>
      </w:pPr>
      <w:r>
        <w:t>S</w:t>
      </w:r>
      <w:r w:rsidR="004F36D0">
        <w:t>W3-SW9: set switches</w:t>
      </w:r>
      <w:r w:rsidR="00FB7A1B">
        <w:t xml:space="preserve"> </w:t>
      </w:r>
      <w:r w:rsidR="00A733CF">
        <w:t xml:space="preserve">for parameter input </w:t>
      </w:r>
      <w:r w:rsidR="00FB7A1B">
        <w:t>(only when in set mode)</w:t>
      </w:r>
    </w:p>
    <w:p w:rsidR="004F36D0" w:rsidRDefault="004F36D0" w:rsidP="004F36D0">
      <w:pPr>
        <w:pStyle w:val="ListParagraph"/>
        <w:numPr>
          <w:ilvl w:val="0"/>
          <w:numId w:val="6"/>
        </w:numPr>
      </w:pPr>
      <w:r>
        <w:t>Pushbuttons with functionalities including-</w:t>
      </w:r>
    </w:p>
    <w:p w:rsidR="004F36D0" w:rsidRDefault="004F36D0" w:rsidP="004F36D0">
      <w:pPr>
        <w:pStyle w:val="ListParagraph"/>
        <w:numPr>
          <w:ilvl w:val="1"/>
          <w:numId w:val="6"/>
        </w:numPr>
      </w:pPr>
      <w:r>
        <w:t>KEY3: reset switch</w:t>
      </w:r>
    </w:p>
    <w:p w:rsidR="004F36D0" w:rsidRDefault="004F36D0" w:rsidP="004F36D0">
      <w:pPr>
        <w:pStyle w:val="ListParagraph"/>
        <w:numPr>
          <w:ilvl w:val="1"/>
          <w:numId w:val="6"/>
        </w:numPr>
      </w:pPr>
      <w:r>
        <w:t>KEY2: perform switch</w:t>
      </w:r>
    </w:p>
    <w:p w:rsidR="00150F23" w:rsidRDefault="00150F23" w:rsidP="00150F23">
      <w:pPr>
        <w:pStyle w:val="ListParagraph"/>
        <w:numPr>
          <w:ilvl w:val="0"/>
          <w:numId w:val="6"/>
        </w:numPr>
      </w:pPr>
      <w:r>
        <w:t>LED indicator light</w:t>
      </w:r>
      <w:r w:rsidR="00C96584">
        <w:t xml:space="preserve"> (LEDR0)</w:t>
      </w:r>
    </w:p>
    <w:p w:rsidR="00820B56" w:rsidRDefault="00820B56" w:rsidP="00820B56">
      <w:r>
        <w:rPr>
          <w:noProof/>
        </w:rPr>
        <w:drawing>
          <wp:anchor distT="0" distB="0" distL="114300" distR="114300" simplePos="0" relativeHeight="251668480" behindDoc="1" locked="0" layoutInCell="1" allowOverlap="1" wp14:anchorId="52083823" wp14:editId="205E7799">
            <wp:simplePos x="0" y="0"/>
            <wp:positionH relativeFrom="margin">
              <wp:align>center</wp:align>
            </wp:positionH>
            <wp:positionV relativeFrom="paragraph">
              <wp:posOffset>11430</wp:posOffset>
            </wp:positionV>
            <wp:extent cx="4209691" cy="3892839"/>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_39_thumb.jpg"/>
                    <pic:cNvPicPr/>
                  </pic:nvPicPr>
                  <pic:blipFill rotWithShape="1">
                    <a:blip r:embed="rId6">
                      <a:extLst>
                        <a:ext uri="{28A0092B-C50C-407E-A947-70E740481C1C}">
                          <a14:useLocalDpi xmlns:a14="http://schemas.microsoft.com/office/drawing/2010/main" val="0"/>
                        </a:ext>
                      </a:extLst>
                    </a:blip>
                    <a:srcRect l="8424" t="6857" r="7340" b="11992"/>
                    <a:stretch/>
                  </pic:blipFill>
                  <pic:spPr bwMode="auto">
                    <a:xfrm>
                      <a:off x="0" y="0"/>
                      <a:ext cx="4209691" cy="389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0B56" w:rsidRPr="00502575" w:rsidRDefault="00947146" w:rsidP="00947146">
      <w:pPr>
        <w:rPr>
          <w:sz w:val="18"/>
          <w:szCs w:val="18"/>
        </w:rPr>
      </w:pPr>
      <w:r w:rsidRPr="00502575">
        <w:rPr>
          <w:noProof/>
          <w:sz w:val="18"/>
          <w:szCs w:val="18"/>
        </w:rPr>
        <mc:AlternateContent>
          <mc:Choice Requires="wps">
            <w:drawing>
              <wp:anchor distT="0" distB="0" distL="114300" distR="114300" simplePos="0" relativeHeight="251669504" behindDoc="0" locked="0" layoutInCell="1" allowOverlap="1" wp14:anchorId="6AF6BA67" wp14:editId="1659F69C">
                <wp:simplePos x="0" y="0"/>
                <wp:positionH relativeFrom="column">
                  <wp:posOffset>664234</wp:posOffset>
                </wp:positionH>
                <wp:positionV relativeFrom="paragraph">
                  <wp:posOffset>79698</wp:posOffset>
                </wp:positionV>
                <wp:extent cx="1707479" cy="76680"/>
                <wp:effectExtent l="0" t="0" r="83820" b="95250"/>
                <wp:wrapNone/>
                <wp:docPr id="15" name="Straight Arrow Connector 15"/>
                <wp:cNvGraphicFramePr/>
                <a:graphic xmlns:a="http://schemas.openxmlformats.org/drawingml/2006/main">
                  <a:graphicData uri="http://schemas.microsoft.com/office/word/2010/wordprocessingShape">
                    <wps:wsp>
                      <wps:cNvCnPr/>
                      <wps:spPr>
                        <a:xfrm>
                          <a:off x="0" y="0"/>
                          <a:ext cx="1707479" cy="7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A8550F" id="_x0000_t32" coordsize="21600,21600" o:spt="32" o:oned="t" path="m,l21600,21600e" filled="f">
                <v:path arrowok="t" fillok="f" o:connecttype="none"/>
                <o:lock v:ext="edit" shapetype="t"/>
              </v:shapetype>
              <v:shape id="Straight Arrow Connector 15" o:spid="_x0000_s1026" type="#_x0000_t32" style="position:absolute;margin-left:52.3pt;margin-top:6.3pt;width:134.45pt;height: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" strokecolor="#a5300f [3204]" strokeweight=".5pt">
                <v:stroke endarrow="block" joinstyle="miter"/>
              </v:shape>
            </w:pict>
          </mc:Fallback>
        </mc:AlternateContent>
      </w:r>
      <w:r w:rsidRPr="00502575">
        <w:rPr>
          <w:sz w:val="18"/>
          <w:szCs w:val="18"/>
        </w:rPr>
        <w:t>Power button</w:t>
      </w:r>
    </w:p>
    <w:p w:rsidR="00820B56" w:rsidRDefault="00820B56" w:rsidP="00820B56"/>
    <w:p w:rsidR="00820B56" w:rsidRDefault="00820B56" w:rsidP="00820B56">
      <w:pPr>
        <w:jc w:val="center"/>
      </w:pPr>
    </w:p>
    <w:p w:rsidR="00820B56" w:rsidRDefault="00820B56" w:rsidP="00820B56"/>
    <w:p w:rsidR="00C83AB9" w:rsidRDefault="00C83AB9" w:rsidP="00C83AB9">
      <w:pPr>
        <w:pStyle w:val="Caption"/>
        <w:rPr>
          <w:i w:val="0"/>
        </w:rPr>
      </w:pPr>
      <w:r w:rsidRPr="00502575">
        <w:rPr>
          <w:noProof/>
        </w:rPr>
        <mc:AlternateContent>
          <mc:Choice Requires="wps">
            <w:drawing>
              <wp:anchor distT="0" distB="0" distL="114300" distR="114300" simplePos="0" relativeHeight="251677696" behindDoc="0" locked="0" layoutInCell="1" allowOverlap="1" wp14:anchorId="55797B05" wp14:editId="307161FC">
                <wp:simplePos x="0" y="0"/>
                <wp:positionH relativeFrom="column">
                  <wp:posOffset>819150</wp:posOffset>
                </wp:positionH>
                <wp:positionV relativeFrom="paragraph">
                  <wp:posOffset>87630</wp:posOffset>
                </wp:positionV>
                <wp:extent cx="2133600" cy="1295400"/>
                <wp:effectExtent l="0" t="0" r="57150" b="57150"/>
                <wp:wrapNone/>
                <wp:docPr id="21" name="Straight Arrow Connector 21"/>
                <wp:cNvGraphicFramePr/>
                <a:graphic xmlns:a="http://schemas.openxmlformats.org/drawingml/2006/main">
                  <a:graphicData uri="http://schemas.microsoft.com/office/word/2010/wordprocessingShape">
                    <wps:wsp>
                      <wps:cNvCnPr/>
                      <wps:spPr>
                        <a:xfrm>
                          <a:off x="0" y="0"/>
                          <a:ext cx="21336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89E97" id="Straight Arrow Connector 21" o:spid="_x0000_s1026" type="#_x0000_t32" style="position:absolute;margin-left:64.5pt;margin-top:6.9pt;width:168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" strokecolor="#a5300f [3204]" strokeweight=".5pt">
                <v:stroke endarrow="block" joinstyle="miter"/>
              </v:shape>
            </w:pict>
          </mc:Fallback>
        </mc:AlternateContent>
      </w:r>
      <w:r>
        <w:rPr>
          <w:i w:val="0"/>
        </w:rPr>
        <w:t>LED light</w:t>
      </w:r>
      <w:r w:rsidR="00C96584">
        <w:rPr>
          <w:i w:val="0"/>
        </w:rPr>
        <w:t xml:space="preserve"> (LEDR0)</w:t>
      </w:r>
    </w:p>
    <w:p w:rsidR="00820B56" w:rsidRPr="00C83AB9" w:rsidRDefault="00820B56" w:rsidP="00C83AB9">
      <w:pPr>
        <w:rPr>
          <w:sz w:val="18"/>
          <w:szCs w:val="18"/>
        </w:rPr>
      </w:pPr>
    </w:p>
    <w:p w:rsidR="00820B56" w:rsidRDefault="006E7942" w:rsidP="002873CD">
      <w:pPr>
        <w:pStyle w:val="Heading1"/>
      </w:pPr>
      <w:r>
        <w:rPr>
          <w:noProof/>
        </w:rPr>
        <mc:AlternateContent>
          <mc:Choice Requires="wps">
            <w:drawing>
              <wp:anchor distT="0" distB="0" distL="114300" distR="114300" simplePos="0" relativeHeight="251670528" behindDoc="0" locked="0" layoutInCell="1" allowOverlap="1" wp14:anchorId="6178EAF2" wp14:editId="76DA3B79">
                <wp:simplePos x="0" y="0"/>
                <wp:positionH relativeFrom="column">
                  <wp:posOffset>2074966</wp:posOffset>
                </wp:positionH>
                <wp:positionV relativeFrom="paragraph">
                  <wp:posOffset>281044</wp:posOffset>
                </wp:positionV>
                <wp:extent cx="259044" cy="1507944"/>
                <wp:effectExtent l="0" t="243522" r="12382" b="240983"/>
                <wp:wrapNone/>
                <wp:docPr id="16" name="Left Bracket 16"/>
                <wp:cNvGraphicFramePr/>
                <a:graphic xmlns:a="http://schemas.openxmlformats.org/drawingml/2006/main">
                  <a:graphicData uri="http://schemas.microsoft.com/office/word/2010/wordprocessingShape">
                    <wps:wsp>
                      <wps:cNvSpPr/>
                      <wps:spPr>
                        <a:xfrm rot="17330425">
                          <a:off x="0" y="0"/>
                          <a:ext cx="259044" cy="150794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D679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163.4pt;margin-top:22.15pt;width:20.4pt;height:118.75pt;rotation:-4663514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" adj="309" strokecolor="#a5300f [3204]" strokeweight=".5pt">
                <v:stroke joinstyle="miter"/>
              </v:shape>
            </w:pict>
          </mc:Fallback>
        </mc:AlternateContent>
      </w:r>
    </w:p>
    <w:p w:rsidR="00820B56" w:rsidRDefault="00502575" w:rsidP="002873CD">
      <w:pPr>
        <w:pStyle w:val="Heading1"/>
      </w:pPr>
      <w:r w:rsidRPr="00C5411B">
        <w:rPr>
          <w:noProof/>
          <w:color w:val="FF0000"/>
        </w:rPr>
        <mc:AlternateContent>
          <mc:Choice Requires="wps">
            <w:drawing>
              <wp:anchor distT="0" distB="0" distL="114300" distR="114300" simplePos="0" relativeHeight="251673600" behindDoc="0" locked="0" layoutInCell="1" allowOverlap="1" wp14:anchorId="764C2D96" wp14:editId="637DBDBD">
                <wp:simplePos x="0" y="0"/>
                <wp:positionH relativeFrom="margin">
                  <wp:posOffset>3551048</wp:posOffset>
                </wp:positionH>
                <wp:positionV relativeFrom="paragraph">
                  <wp:posOffset>351009</wp:posOffset>
                </wp:positionV>
                <wp:extent cx="259044" cy="1371370"/>
                <wp:effectExtent l="0" t="213360" r="4445" b="213995"/>
                <wp:wrapNone/>
                <wp:docPr id="18" name="Left Bracket 18"/>
                <wp:cNvGraphicFramePr/>
                <a:graphic xmlns:a="http://schemas.openxmlformats.org/drawingml/2006/main">
                  <a:graphicData uri="http://schemas.microsoft.com/office/word/2010/wordprocessingShape">
                    <wps:wsp>
                      <wps:cNvSpPr/>
                      <wps:spPr>
                        <a:xfrm rot="6508511">
                          <a:off x="0" y="0"/>
                          <a:ext cx="259044" cy="137137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49FB3" id="Left Bracket 18" o:spid="_x0000_s1026" type="#_x0000_t85" style="position:absolute;margin-left:279.6pt;margin-top:27.65pt;width:20.4pt;height:108pt;rotation:7109030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" adj="340" strokecolor="#a5300f [3204]" strokeweight=".5pt">
                <v:stroke joinstyle="miter"/>
                <w10:wrap anchorx="margin"/>
              </v:shape>
            </w:pict>
          </mc:Fallback>
        </mc:AlternateContent>
      </w:r>
    </w:p>
    <w:p w:rsidR="00820B56" w:rsidRDefault="00820B56" w:rsidP="00820B56"/>
    <w:p w:rsidR="00820B56" w:rsidRDefault="00526726" w:rsidP="00502575">
      <w:r w:rsidRPr="00502575">
        <w:rPr>
          <w:noProof/>
          <w:sz w:val="18"/>
          <w:szCs w:val="18"/>
        </w:rPr>
        <mc:AlternateContent>
          <mc:Choice Requires="wps">
            <w:drawing>
              <wp:anchor distT="0" distB="0" distL="114300" distR="114300" simplePos="0" relativeHeight="251671552" behindDoc="0" locked="0" layoutInCell="1" allowOverlap="1" wp14:anchorId="640069A2" wp14:editId="7EE1575F">
                <wp:simplePos x="0" y="0"/>
                <wp:positionH relativeFrom="column">
                  <wp:posOffset>1260282</wp:posOffset>
                </wp:positionH>
                <wp:positionV relativeFrom="paragraph">
                  <wp:posOffset>70402</wp:posOffset>
                </wp:positionV>
                <wp:extent cx="866692" cy="55659"/>
                <wp:effectExtent l="0" t="0" r="10160" b="20955"/>
                <wp:wrapNone/>
                <wp:docPr id="17" name="Straight Connector 17"/>
                <wp:cNvGraphicFramePr/>
                <a:graphic xmlns:a="http://schemas.openxmlformats.org/drawingml/2006/main">
                  <a:graphicData uri="http://schemas.microsoft.com/office/word/2010/wordprocessingShape">
                    <wps:wsp>
                      <wps:cNvCnPr/>
                      <wps:spPr>
                        <a:xfrm flipH="1" flipV="1">
                          <a:off x="0" y="0"/>
                          <a:ext cx="866692" cy="55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431AB"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5.55pt" to="16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" strokecolor="#a5300f [3204]" strokeweight=".5pt">
                <v:stroke joinstyle="miter"/>
              </v:line>
            </w:pict>
          </mc:Fallback>
        </mc:AlternateContent>
      </w:r>
      <w:r w:rsidR="00502575" w:rsidRPr="00502575">
        <w:rPr>
          <w:noProof/>
          <w:sz w:val="18"/>
          <w:szCs w:val="18"/>
        </w:rPr>
        <mc:AlternateContent>
          <mc:Choice Requires="wps">
            <w:drawing>
              <wp:anchor distT="0" distB="0" distL="114300" distR="114300" simplePos="0" relativeHeight="251675648" behindDoc="0" locked="0" layoutInCell="1" allowOverlap="1" wp14:anchorId="1AA586E6" wp14:editId="5B34E744">
                <wp:simplePos x="0" y="0"/>
                <wp:positionH relativeFrom="column">
                  <wp:posOffset>3910083</wp:posOffset>
                </wp:positionH>
                <wp:positionV relativeFrom="paragraph">
                  <wp:posOffset>60856</wp:posOffset>
                </wp:positionV>
                <wp:extent cx="1555844" cy="197324"/>
                <wp:effectExtent l="0" t="0" r="25400" b="31750"/>
                <wp:wrapNone/>
                <wp:docPr id="19" name="Straight Connector 19"/>
                <wp:cNvGraphicFramePr/>
                <a:graphic xmlns:a="http://schemas.openxmlformats.org/drawingml/2006/main">
                  <a:graphicData uri="http://schemas.microsoft.com/office/word/2010/wordprocessingShape">
                    <wps:wsp>
                      <wps:cNvCnPr/>
                      <wps:spPr>
                        <a:xfrm flipH="1">
                          <a:off x="0" y="0"/>
                          <a:ext cx="1555844" cy="197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3CCA7" id="Straight Connector 1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pt,4.8pt" to="430.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" strokecolor="#a5300f [3204]" strokeweight=".5pt">
                <v:stroke joinstyle="miter"/>
              </v:line>
            </w:pict>
          </mc:Fallback>
        </mc:AlternateContent>
      </w:r>
      <w:r w:rsidR="00502575" w:rsidRPr="00502575">
        <w:rPr>
          <w:sz w:val="18"/>
          <w:szCs w:val="18"/>
        </w:rPr>
        <w:t xml:space="preserve">Slider switches </w:t>
      </w:r>
      <w:r>
        <w:rPr>
          <w:sz w:val="18"/>
          <w:szCs w:val="18"/>
        </w:rPr>
        <w:t>(</w:t>
      </w:r>
      <w:r w:rsidR="00502575" w:rsidRPr="00502575">
        <w:rPr>
          <w:sz w:val="18"/>
          <w:szCs w:val="18"/>
        </w:rPr>
        <w:t>SW0-SW9</w:t>
      </w:r>
      <w:r>
        <w:rPr>
          <w:sz w:val="18"/>
          <w:szCs w:val="18"/>
        </w:rPr>
        <w:t>)</w:t>
      </w:r>
      <w:r w:rsidR="00502575">
        <w:tab/>
      </w:r>
      <w:r w:rsidR="00502575">
        <w:tab/>
      </w:r>
      <w:r w:rsidR="00502575">
        <w:tab/>
      </w:r>
      <w:r w:rsidR="00502575">
        <w:tab/>
      </w:r>
      <w:r w:rsidR="00502575">
        <w:tab/>
      </w:r>
      <w:r w:rsidR="00502575">
        <w:tab/>
      </w:r>
      <w:r w:rsidR="00502575">
        <w:tab/>
      </w:r>
      <w:r w:rsidR="00502575">
        <w:tab/>
      </w:r>
      <w:r w:rsidR="00502575">
        <w:tab/>
      </w:r>
      <w:r w:rsidR="00502575">
        <w:tab/>
      </w:r>
      <w:r w:rsidR="00502575" w:rsidRPr="00502575">
        <w:rPr>
          <w:sz w:val="18"/>
          <w:szCs w:val="18"/>
        </w:rPr>
        <w:t>Push buttons</w:t>
      </w:r>
      <w:r w:rsidR="00C5411B">
        <w:rPr>
          <w:sz w:val="18"/>
          <w:szCs w:val="18"/>
        </w:rPr>
        <w:t xml:space="preserve"> </w:t>
      </w:r>
      <w:r>
        <w:rPr>
          <w:sz w:val="18"/>
          <w:szCs w:val="18"/>
        </w:rPr>
        <w:t>(</w:t>
      </w:r>
      <w:r w:rsidR="00C5411B">
        <w:rPr>
          <w:sz w:val="18"/>
          <w:szCs w:val="18"/>
        </w:rPr>
        <w:t>KEY0-KEY3</w:t>
      </w:r>
      <w:r>
        <w:rPr>
          <w:sz w:val="18"/>
          <w:szCs w:val="18"/>
        </w:rPr>
        <w:t>)</w:t>
      </w:r>
    </w:p>
    <w:p w:rsidR="00502575" w:rsidRPr="00502575" w:rsidRDefault="00502575" w:rsidP="00502575"/>
    <w:p w:rsidR="00C83AB9" w:rsidRPr="00C83AB9" w:rsidRDefault="00C83AB9" w:rsidP="00C83AB9"/>
    <w:p w:rsidR="00C83AB9" w:rsidRDefault="00C83AB9" w:rsidP="00820B56">
      <w:pPr>
        <w:pStyle w:val="Caption"/>
        <w:jc w:val="center"/>
        <w:rPr>
          <w:i w:val="0"/>
        </w:rPr>
      </w:pPr>
    </w:p>
    <w:p w:rsidR="00820B56" w:rsidRPr="0087367D" w:rsidRDefault="00820B56" w:rsidP="00820B56">
      <w:pPr>
        <w:pStyle w:val="Caption"/>
        <w:jc w:val="center"/>
      </w:pPr>
      <w:r w:rsidRPr="007F0777">
        <w:rPr>
          <w:i w:val="0"/>
        </w:rPr>
        <w:t xml:space="preserve">Fig: </w:t>
      </w:r>
      <w:r>
        <w:rPr>
          <w:i w:val="0"/>
        </w:rPr>
        <w:t>Schematic</w:t>
      </w:r>
      <w:r w:rsidRPr="007F0777">
        <w:rPr>
          <w:i w:val="0"/>
        </w:rPr>
        <w:t xml:space="preserve"> for the </w:t>
      </w:r>
      <w:r>
        <w:rPr>
          <w:i w:val="0"/>
        </w:rPr>
        <w:t>g20_Basic_Timer</w:t>
      </w:r>
      <w:r w:rsidRPr="007F0777">
        <w:rPr>
          <w:i w:val="0"/>
        </w:rPr>
        <w:t xml:space="preserve"> circuit</w:t>
      </w:r>
      <w:r>
        <w:rPr>
          <w:i w:val="0"/>
        </w:rPr>
        <w:t xml:space="preserve"> (taken from website- </w:t>
      </w:r>
      <w:r w:rsidRPr="00820B56">
        <w:rPr>
          <w:i w:val="0"/>
        </w:rPr>
        <w:t>http://www.terasic.com.tw/cgi-bin/page/archive.pl?No=83</w:t>
      </w:r>
      <w:r>
        <w:rPr>
          <w:i w:val="0"/>
        </w:rPr>
        <w:t>)</w:t>
      </w:r>
    </w:p>
    <w:p w:rsidR="00820B56" w:rsidRPr="00820B56" w:rsidRDefault="00820B56" w:rsidP="00820B56"/>
    <w:p w:rsidR="00146732" w:rsidRDefault="00150F23" w:rsidP="00150F23">
      <w:pPr>
        <w:pStyle w:val="Heading3"/>
      </w:pPr>
      <w:r>
        <w:t>Operating Instructions</w:t>
      </w:r>
    </w:p>
    <w:p w:rsidR="00971F63" w:rsidRPr="00971F63" w:rsidRDefault="00971F63" w:rsidP="00971F63">
      <w:pPr>
        <w:pStyle w:val="Heading4"/>
      </w:pPr>
      <w:r>
        <w:t>Quick Guide</w:t>
      </w:r>
    </w:p>
    <w:p w:rsidR="00150F23" w:rsidRDefault="00150F23" w:rsidP="00150F23">
      <w:pPr>
        <w:pStyle w:val="ListParagraph"/>
        <w:numPr>
          <w:ilvl w:val="0"/>
          <w:numId w:val="9"/>
        </w:numPr>
      </w:pPr>
      <w:r>
        <w:t>Power button- turns on the system</w:t>
      </w:r>
    </w:p>
    <w:p w:rsidR="00FB7A1B" w:rsidRDefault="00FB7A1B" w:rsidP="00FB7A1B">
      <w:pPr>
        <w:pStyle w:val="ListParagraph"/>
        <w:numPr>
          <w:ilvl w:val="0"/>
          <w:numId w:val="9"/>
        </w:numPr>
      </w:pPr>
      <w:r>
        <w:t>Choose</w:t>
      </w:r>
      <w:r w:rsidR="00AC1751">
        <w:t xml:space="preserve"> mode of operation</w:t>
      </w:r>
      <w:r w:rsidR="000F5B21">
        <w:t xml:space="preserve"> </w:t>
      </w:r>
      <w:r w:rsidR="000F5B21" w:rsidRPr="000F5B21">
        <w:rPr>
          <w:b/>
          <w:i/>
        </w:rPr>
        <w:t>SW2-SW0</w:t>
      </w:r>
    </w:p>
    <w:p w:rsidR="002857FB" w:rsidRDefault="000F5B21" w:rsidP="00AC1751">
      <w:pPr>
        <w:pStyle w:val="ListParagraph"/>
        <w:numPr>
          <w:ilvl w:val="1"/>
          <w:numId w:val="9"/>
        </w:numPr>
      </w:pPr>
      <w:r w:rsidRPr="000F5B21">
        <w:t>D</w:t>
      </w:r>
      <w:r>
        <w:t>isplay</w:t>
      </w:r>
      <w:r w:rsidRPr="000F5B21">
        <w:t xml:space="preserve"> mode-</w:t>
      </w:r>
      <w:r w:rsidR="00AC1751">
        <w:t xml:space="preserve"> </w:t>
      </w:r>
    </w:p>
    <w:p w:rsidR="00AC1751" w:rsidRPr="002857FB" w:rsidRDefault="00AC1751" w:rsidP="002857FB">
      <w:pPr>
        <w:pStyle w:val="ListParagraph"/>
        <w:numPr>
          <w:ilvl w:val="2"/>
          <w:numId w:val="9"/>
        </w:numPr>
      </w:pPr>
      <w:r>
        <w:t>“</w:t>
      </w:r>
      <w:r w:rsidRPr="00D81805">
        <w:rPr>
          <w:b/>
          <w:i/>
        </w:rPr>
        <w:t>000</w:t>
      </w:r>
      <w:r>
        <w:t>” display</w:t>
      </w:r>
      <w:r w:rsidR="000F5B21">
        <w:t>s</w:t>
      </w:r>
      <w:r>
        <w:t xml:space="preserve"> </w:t>
      </w:r>
      <w:r w:rsidRPr="00AC1751">
        <w:rPr>
          <w:b/>
          <w:i/>
        </w:rPr>
        <w:t>time</w:t>
      </w:r>
      <w:r>
        <w:t xml:space="preserve"> parameters for </w:t>
      </w:r>
      <w:r w:rsidRPr="00AC1751">
        <w:rPr>
          <w:b/>
          <w:i/>
        </w:rPr>
        <w:t>earth</w:t>
      </w:r>
      <w:r w:rsidR="00A2251C">
        <w:t xml:space="preserve">, also asserts </w:t>
      </w:r>
      <w:r w:rsidR="00A2251C" w:rsidRPr="00A2251C">
        <w:rPr>
          <w:b/>
          <w:i/>
        </w:rPr>
        <w:t>LEDR0</w:t>
      </w:r>
      <w:r w:rsidR="00A2251C">
        <w:t xml:space="preserve"> when </w:t>
      </w:r>
      <w:r w:rsidR="00A2251C" w:rsidRPr="00A2251C">
        <w:rPr>
          <w:b/>
          <w:i/>
        </w:rPr>
        <w:t>DLS</w:t>
      </w:r>
      <w:r w:rsidR="00A2251C">
        <w:t xml:space="preserve"> is </w:t>
      </w:r>
      <w:r w:rsidR="00A2251C" w:rsidRPr="00A2251C">
        <w:rPr>
          <w:b/>
          <w:i/>
        </w:rPr>
        <w:t>ON</w:t>
      </w:r>
    </w:p>
    <w:p w:rsidR="002857FB" w:rsidRPr="002857FB" w:rsidRDefault="002857FB" w:rsidP="002857FB">
      <w:pPr>
        <w:pStyle w:val="ListParagraph"/>
        <w:numPr>
          <w:ilvl w:val="2"/>
          <w:numId w:val="9"/>
        </w:numPr>
      </w:pPr>
      <w:r>
        <w:t>“</w:t>
      </w:r>
      <w:r w:rsidRPr="00D81805">
        <w:rPr>
          <w:b/>
          <w:i/>
        </w:rPr>
        <w:t>001</w:t>
      </w:r>
      <w:r>
        <w:t xml:space="preserve">” displays </w:t>
      </w:r>
      <w:r w:rsidRPr="000F5B21">
        <w:rPr>
          <w:b/>
          <w:i/>
        </w:rPr>
        <w:t>date</w:t>
      </w:r>
      <w:r>
        <w:t xml:space="preserve"> parameters for </w:t>
      </w:r>
      <w:r w:rsidRPr="000F5B21">
        <w:rPr>
          <w:b/>
          <w:i/>
        </w:rPr>
        <w:t>earth</w:t>
      </w:r>
    </w:p>
    <w:p w:rsidR="000F5B21" w:rsidRPr="000F5B21" w:rsidRDefault="002857FB" w:rsidP="002857FB">
      <w:pPr>
        <w:pStyle w:val="ListParagraph"/>
        <w:numPr>
          <w:ilvl w:val="2"/>
          <w:numId w:val="9"/>
        </w:numPr>
        <w:rPr>
          <w:b/>
          <w:i/>
        </w:rPr>
      </w:pPr>
      <w:r>
        <w:t>“</w:t>
      </w:r>
      <w:r w:rsidRPr="00D81805">
        <w:rPr>
          <w:b/>
          <w:i/>
        </w:rPr>
        <w:t>010</w:t>
      </w:r>
      <w:r>
        <w:t xml:space="preserve">” displays </w:t>
      </w:r>
      <w:r w:rsidRPr="00BB0EF7">
        <w:rPr>
          <w:b/>
          <w:i/>
        </w:rPr>
        <w:t>time</w:t>
      </w:r>
      <w:r>
        <w:t xml:space="preserve"> parameters for </w:t>
      </w:r>
      <w:r w:rsidRPr="00BB0EF7">
        <w:rPr>
          <w:b/>
          <w:i/>
        </w:rPr>
        <w:t>mars</w:t>
      </w:r>
    </w:p>
    <w:p w:rsidR="000F5B21" w:rsidRDefault="00A603C0" w:rsidP="00AC1751">
      <w:pPr>
        <w:pStyle w:val="ListParagraph"/>
        <w:numPr>
          <w:ilvl w:val="1"/>
          <w:numId w:val="9"/>
        </w:numPr>
      </w:pPr>
      <w:r>
        <w:t xml:space="preserve">Set </w:t>
      </w:r>
      <w:r w:rsidR="000F5B21" w:rsidRPr="000F5B21">
        <w:t xml:space="preserve">mode- </w:t>
      </w:r>
    </w:p>
    <w:p w:rsidR="00A603C0" w:rsidRDefault="00A603C0" w:rsidP="00A603C0">
      <w:pPr>
        <w:pStyle w:val="ListParagraph"/>
        <w:numPr>
          <w:ilvl w:val="2"/>
          <w:numId w:val="9"/>
        </w:numPr>
      </w:pPr>
      <w:r>
        <w:t>“</w:t>
      </w:r>
      <w:r w:rsidRPr="00A603C0">
        <w:rPr>
          <w:b/>
          <w:i/>
        </w:rPr>
        <w:t>011</w:t>
      </w:r>
      <w:r>
        <w:t xml:space="preserve">” sets </w:t>
      </w:r>
      <w:r w:rsidRPr="00A603C0">
        <w:rPr>
          <w:b/>
          <w:i/>
        </w:rPr>
        <w:t>time zone</w:t>
      </w:r>
      <w:r>
        <w:t xml:space="preserve"> for </w:t>
      </w:r>
      <w:r w:rsidRPr="00A603C0">
        <w:rPr>
          <w:b/>
          <w:i/>
        </w:rPr>
        <w:t>earth</w:t>
      </w:r>
    </w:p>
    <w:p w:rsidR="00A603C0" w:rsidRDefault="00A603C0" w:rsidP="00A603C0">
      <w:pPr>
        <w:pStyle w:val="ListParagraph"/>
        <w:numPr>
          <w:ilvl w:val="2"/>
          <w:numId w:val="9"/>
        </w:numPr>
      </w:pPr>
      <w:r>
        <w:t>“</w:t>
      </w:r>
      <w:r w:rsidRPr="00A603C0">
        <w:rPr>
          <w:b/>
          <w:i/>
        </w:rPr>
        <w:t>100</w:t>
      </w:r>
      <w:r>
        <w:t xml:space="preserve">” sets </w:t>
      </w:r>
      <w:r w:rsidRPr="00A603C0">
        <w:rPr>
          <w:b/>
          <w:i/>
        </w:rPr>
        <w:t>time zone</w:t>
      </w:r>
      <w:r>
        <w:t xml:space="preserve"> for </w:t>
      </w:r>
      <w:r w:rsidRPr="00A603C0">
        <w:rPr>
          <w:b/>
          <w:i/>
        </w:rPr>
        <w:t>mars</w:t>
      </w:r>
    </w:p>
    <w:p w:rsidR="00A603C0" w:rsidRDefault="00A603C0" w:rsidP="00A603C0">
      <w:pPr>
        <w:pStyle w:val="ListParagraph"/>
        <w:numPr>
          <w:ilvl w:val="2"/>
          <w:numId w:val="9"/>
        </w:numPr>
      </w:pPr>
      <w:r>
        <w:t>“</w:t>
      </w:r>
      <w:r w:rsidRPr="00A603C0">
        <w:rPr>
          <w:b/>
          <w:i/>
        </w:rPr>
        <w:t>101</w:t>
      </w:r>
      <w:r>
        <w:t xml:space="preserve">” sets </w:t>
      </w:r>
      <w:r w:rsidRPr="00A603C0">
        <w:rPr>
          <w:b/>
          <w:i/>
        </w:rPr>
        <w:t>earth time</w:t>
      </w:r>
      <w:r>
        <w:t xml:space="preserve"> and </w:t>
      </w:r>
      <w:r w:rsidRPr="00A603C0">
        <w:rPr>
          <w:b/>
          <w:i/>
        </w:rPr>
        <w:t>date</w:t>
      </w:r>
    </w:p>
    <w:p w:rsidR="00A603C0" w:rsidRDefault="00A603C0" w:rsidP="00A603C0">
      <w:pPr>
        <w:pStyle w:val="ListParagraph"/>
        <w:numPr>
          <w:ilvl w:val="1"/>
          <w:numId w:val="9"/>
        </w:numPr>
      </w:pPr>
      <w:r>
        <w:t xml:space="preserve">Sync mode- </w:t>
      </w:r>
    </w:p>
    <w:p w:rsidR="00A603C0" w:rsidRPr="0009429C" w:rsidRDefault="00A603C0" w:rsidP="00A603C0">
      <w:pPr>
        <w:pStyle w:val="ListParagraph"/>
        <w:numPr>
          <w:ilvl w:val="2"/>
          <w:numId w:val="9"/>
        </w:numPr>
      </w:pPr>
      <w:r>
        <w:t>“</w:t>
      </w:r>
      <w:r w:rsidRPr="004A7C57">
        <w:rPr>
          <w:b/>
          <w:i/>
        </w:rPr>
        <w:t>110</w:t>
      </w:r>
      <w:r>
        <w:t xml:space="preserve">” </w:t>
      </w:r>
      <w:r w:rsidRPr="00A603C0">
        <w:rPr>
          <w:b/>
          <w:i/>
        </w:rPr>
        <w:t>syncs</w:t>
      </w:r>
      <w:r>
        <w:t xml:space="preserve"> earth and mars </w:t>
      </w:r>
      <w:r>
        <w:rPr>
          <w:b/>
          <w:i/>
        </w:rPr>
        <w:t>time</w:t>
      </w:r>
    </w:p>
    <w:p w:rsidR="0009429C" w:rsidRDefault="003F01EC" w:rsidP="0009429C">
      <w:pPr>
        <w:pStyle w:val="ListParagraph"/>
        <w:numPr>
          <w:ilvl w:val="0"/>
          <w:numId w:val="9"/>
        </w:numPr>
      </w:pPr>
      <w:r>
        <w:t>Display selection</w:t>
      </w:r>
      <w:r w:rsidR="001E3684">
        <w:t xml:space="preserve"> </w:t>
      </w:r>
      <w:r w:rsidRPr="003F01EC">
        <w:rPr>
          <w:b/>
          <w:i/>
        </w:rPr>
        <w:t>SW</w:t>
      </w:r>
      <w:r w:rsidR="000D3510">
        <w:rPr>
          <w:b/>
          <w:i/>
        </w:rPr>
        <w:t>4</w:t>
      </w:r>
      <w:r w:rsidRPr="003F01EC">
        <w:rPr>
          <w:b/>
          <w:i/>
        </w:rPr>
        <w:t>-SW</w:t>
      </w:r>
      <w:r w:rsidR="000D3510">
        <w:rPr>
          <w:b/>
          <w:i/>
        </w:rPr>
        <w:t>3</w:t>
      </w:r>
      <w:r w:rsidR="001E3684">
        <w:rPr>
          <w:b/>
          <w:i/>
        </w:rPr>
        <w:t xml:space="preserve"> </w:t>
      </w:r>
      <w:r w:rsidR="001E3684">
        <w:t>(</w:t>
      </w:r>
      <w:r w:rsidR="004A0CE7">
        <w:t>when in display mode</w:t>
      </w:r>
      <w:r w:rsidR="001E3684">
        <w:t>)</w:t>
      </w:r>
    </w:p>
    <w:p w:rsidR="003F01EC" w:rsidRDefault="001E3684" w:rsidP="003F01EC">
      <w:pPr>
        <w:pStyle w:val="ListParagraph"/>
        <w:numPr>
          <w:ilvl w:val="1"/>
          <w:numId w:val="9"/>
        </w:numPr>
      </w:pPr>
      <w:r>
        <w:t>“</w:t>
      </w:r>
      <w:r w:rsidRPr="002F581D">
        <w:rPr>
          <w:b/>
          <w:i/>
        </w:rPr>
        <w:t>00</w:t>
      </w:r>
      <w:r>
        <w:t xml:space="preserve">” displays </w:t>
      </w:r>
      <w:r w:rsidRPr="002F581D">
        <w:rPr>
          <w:b/>
          <w:i/>
        </w:rPr>
        <w:t>seconds</w:t>
      </w:r>
      <w:r>
        <w:t xml:space="preserve"> or </w:t>
      </w:r>
      <w:r w:rsidRPr="002F581D">
        <w:rPr>
          <w:b/>
          <w:i/>
        </w:rPr>
        <w:t>days</w:t>
      </w:r>
    </w:p>
    <w:p w:rsidR="001E3684" w:rsidRDefault="001E3684" w:rsidP="003F01EC">
      <w:pPr>
        <w:pStyle w:val="ListParagraph"/>
        <w:numPr>
          <w:ilvl w:val="1"/>
          <w:numId w:val="9"/>
        </w:numPr>
      </w:pPr>
      <w:r>
        <w:t>“</w:t>
      </w:r>
      <w:r w:rsidRPr="002F581D">
        <w:rPr>
          <w:b/>
          <w:i/>
        </w:rPr>
        <w:t>01</w:t>
      </w:r>
      <w:r>
        <w:t xml:space="preserve">” displays </w:t>
      </w:r>
      <w:r w:rsidRPr="002F581D">
        <w:rPr>
          <w:b/>
          <w:i/>
        </w:rPr>
        <w:t>minutes</w:t>
      </w:r>
      <w:r>
        <w:t xml:space="preserve"> or </w:t>
      </w:r>
      <w:r w:rsidRPr="002F581D">
        <w:rPr>
          <w:b/>
          <w:i/>
        </w:rPr>
        <w:t>months</w:t>
      </w:r>
    </w:p>
    <w:p w:rsidR="001E3684" w:rsidRPr="004A0CE7" w:rsidRDefault="001E3684" w:rsidP="003F01EC">
      <w:pPr>
        <w:pStyle w:val="ListParagraph"/>
        <w:numPr>
          <w:ilvl w:val="1"/>
          <w:numId w:val="9"/>
        </w:numPr>
      </w:pPr>
      <w:r>
        <w:t>“</w:t>
      </w:r>
      <w:r w:rsidRPr="002F581D">
        <w:rPr>
          <w:b/>
          <w:i/>
        </w:rPr>
        <w:t>10</w:t>
      </w:r>
      <w:r w:rsidRPr="002F581D">
        <w:t>”</w:t>
      </w:r>
      <w:r>
        <w:t xml:space="preserve"> displays </w:t>
      </w:r>
      <w:r w:rsidRPr="002F581D">
        <w:rPr>
          <w:b/>
          <w:i/>
        </w:rPr>
        <w:t>hours</w:t>
      </w:r>
      <w:r>
        <w:t xml:space="preserve"> or </w:t>
      </w:r>
      <w:r w:rsidRPr="002F581D">
        <w:rPr>
          <w:b/>
          <w:i/>
        </w:rPr>
        <w:t>years</w:t>
      </w:r>
    </w:p>
    <w:p w:rsidR="0009429C" w:rsidRDefault="004A0CE7" w:rsidP="00850687">
      <w:pPr>
        <w:pStyle w:val="ListParagraph"/>
        <w:numPr>
          <w:ilvl w:val="0"/>
          <w:numId w:val="9"/>
        </w:numPr>
      </w:pPr>
      <w:r>
        <w:t xml:space="preserve">Parameter set bits </w:t>
      </w:r>
      <w:r w:rsidRPr="00EF6E66">
        <w:rPr>
          <w:b/>
          <w:i/>
        </w:rPr>
        <w:t>SW</w:t>
      </w:r>
      <w:r w:rsidR="000D3510">
        <w:rPr>
          <w:b/>
          <w:i/>
        </w:rPr>
        <w:t>9</w:t>
      </w:r>
      <w:r w:rsidRPr="00EF6E66">
        <w:rPr>
          <w:b/>
          <w:i/>
        </w:rPr>
        <w:t>-SW</w:t>
      </w:r>
      <w:r w:rsidR="000D3510">
        <w:rPr>
          <w:b/>
          <w:i/>
        </w:rPr>
        <w:t>3</w:t>
      </w:r>
      <w:r>
        <w:t xml:space="preserve"> (when in set mode)</w:t>
      </w:r>
    </w:p>
    <w:p w:rsidR="00971F63" w:rsidRDefault="00971F63" w:rsidP="00971F63">
      <w:pPr>
        <w:pStyle w:val="Heading4"/>
      </w:pPr>
      <w:r>
        <w:t xml:space="preserve">Detailed </w:t>
      </w:r>
      <w:r w:rsidR="00843A17">
        <w:t>W</w:t>
      </w:r>
      <w:r>
        <w:t>alkthrough</w:t>
      </w:r>
    </w:p>
    <w:p w:rsidR="00D76FA4" w:rsidRDefault="00D76FA4" w:rsidP="00D76FA4">
      <w:r>
        <w:t xml:space="preserve">The integrated clock system has been ergonomically designed for the most convenient user experience, while making sure that all the available resources (i.e. pushbuttons and slider switches) are economically used to cover all the functionalities pertinent to the provided specification. </w:t>
      </w:r>
    </w:p>
    <w:p w:rsidR="00A17110" w:rsidRDefault="00A17110" w:rsidP="00D76FA4">
      <w:r>
        <w:t xml:space="preserve">Initially after the power button </w:t>
      </w:r>
      <w:r w:rsidR="00263247">
        <w:t xml:space="preserve">is </w:t>
      </w:r>
      <w:r>
        <w:t xml:space="preserve">turned on and the slider switches positioned in rest state, the clock shows seconds count up for earth. </w:t>
      </w:r>
      <w:r w:rsidR="00971F63">
        <w:t>As specified in the quick guide</w:t>
      </w:r>
      <w:r w:rsidR="00D739FF">
        <w:t>,</w:t>
      </w:r>
      <w:r>
        <w:t xml:space="preserve"> </w:t>
      </w:r>
      <w:r w:rsidR="00C241E3">
        <w:t>SW2-SW0 initialized as “000” displays the earth clock. Keeping the bits as such, toggling SW</w:t>
      </w:r>
      <w:r w:rsidR="00B11741">
        <w:t>4</w:t>
      </w:r>
      <w:r w:rsidR="00C241E3">
        <w:t>-SW</w:t>
      </w:r>
      <w:r w:rsidR="00B11741">
        <w:t>3</w:t>
      </w:r>
      <w:r w:rsidR="00C241E3">
        <w:t xml:space="preserve"> displays seconds, minute</w:t>
      </w:r>
      <w:r w:rsidR="00A75F97">
        <w:t>s and hour parameters for earth as per stated in the guidelines.</w:t>
      </w:r>
      <w:r w:rsidR="006527B1">
        <w:t xml:space="preserve"> Similarly, SW2-SW0 initialized as “001” displays the date parameters for earth, and </w:t>
      </w:r>
      <w:r w:rsidR="00855D2A">
        <w:t>toggling slider</w:t>
      </w:r>
      <w:r w:rsidR="006527B1">
        <w:t xml:space="preserve"> switches SW3-SW4 displays the year, month and date parameters. </w:t>
      </w:r>
      <w:r w:rsidR="00EC4B3D">
        <w:t>Similar method follows display of time parameters for mars</w:t>
      </w:r>
      <w:r w:rsidR="00F24E03">
        <w:t>.</w:t>
      </w:r>
    </w:p>
    <w:p w:rsidR="00B65EDA" w:rsidRPr="0009429C" w:rsidRDefault="008E226E" w:rsidP="00D76FA4">
      <w:r>
        <w:t xml:space="preserve">The set mode has been implemented as a </w:t>
      </w:r>
      <w:r w:rsidR="00FC29FF">
        <w:t xml:space="preserve">state </w:t>
      </w:r>
      <w:r>
        <w:t xml:space="preserve">sequential method, where assertion of the perform switch (pushbutton KEY2) latches the </w:t>
      </w:r>
      <w:r w:rsidR="00912957">
        <w:t xml:space="preserve">input bits to the corresponding variable. </w:t>
      </w:r>
      <w:r w:rsidR="00903E99">
        <w:t xml:space="preserve">As an example, to set the date and time parameters for earth, SW2-SW0 is initialized as “101”. </w:t>
      </w:r>
      <w:r w:rsidR="0011272A">
        <w:t xml:space="preserve">Then the perform switch is pressed to trigger insert mode. </w:t>
      </w:r>
      <w:r w:rsidR="00AD1945">
        <w:t xml:space="preserve">The system then takes </w:t>
      </w:r>
      <w:r w:rsidR="00795A72">
        <w:t xml:space="preserve">bit </w:t>
      </w:r>
      <w:r w:rsidR="00AD1945">
        <w:t>values (SW9-SW3) for date</w:t>
      </w:r>
      <w:r w:rsidR="00C70DF8">
        <w:t xml:space="preserve"> set followed by perform switch and</w:t>
      </w:r>
      <w:r w:rsidR="00AD1945">
        <w:t xml:space="preserve"> then month set again followed by perform switch</w:t>
      </w:r>
      <w:r w:rsidR="007B2329">
        <w:t>,</w:t>
      </w:r>
      <w:r w:rsidR="00AD1945">
        <w:t xml:space="preserve"> and goes on to take the respective values and daylight saving assertion finally followed by perform switch being pressed again. An easy set chart is provided in the following to aid the user in </w:t>
      </w:r>
      <w:r w:rsidR="000D387F">
        <w:t xml:space="preserve">the </w:t>
      </w:r>
      <w:r w:rsidR="00AD1945">
        <w:t>set operation</w:t>
      </w:r>
      <w:r w:rsidR="00BC44AF">
        <w:t xml:space="preserve"> for earth time and date</w:t>
      </w:r>
      <w:r w:rsidR="00AD1945">
        <w:t>.</w:t>
      </w:r>
      <w:r w:rsidR="00147E9F">
        <w:t xml:space="preserve"> </w:t>
      </w:r>
      <w:r w:rsidR="009E1A25">
        <w:t xml:space="preserve">Note the order of bits is from SW9-SW3, SW3 being the least significant bit in all events. </w:t>
      </w:r>
      <w:r w:rsidR="00CA2330">
        <w:t xml:space="preserve">Bit resolutions for each of the input parameters are provided in the circuit description </w:t>
      </w:r>
      <w:r w:rsidR="001152D9">
        <w:t xml:space="preserve">given </w:t>
      </w:r>
      <w:r w:rsidR="00CA2330">
        <w:t>in the following.</w:t>
      </w:r>
    </w:p>
    <w:p w:rsidR="00A2094C" w:rsidRDefault="006D6F69" w:rsidP="009E1A25">
      <w:r>
        <w:t xml:space="preserve">The sync operation follows similar implementation procedure. </w:t>
      </w:r>
      <w:r w:rsidR="001F260E">
        <w:t>The buttons SW2-SW0 are initialized to “110” and the perform b</w:t>
      </w:r>
      <w:r w:rsidR="00607181">
        <w:t>utton is pressed to synchronize</w:t>
      </w:r>
      <w:r w:rsidR="001F260E">
        <w:t xml:space="preserve"> the earth and mars clocks. </w:t>
      </w:r>
      <w:r w:rsidR="007E0208">
        <w:t>The time zone</w:t>
      </w:r>
      <w:r w:rsidR="00A32DEB">
        <w:t>s</w:t>
      </w:r>
      <w:r w:rsidR="007E0208">
        <w:t xml:space="preserve"> for earth and mars are also set in similar way.</w:t>
      </w:r>
    </w:p>
    <w:p w:rsidR="000745A4" w:rsidRPr="006D6F69" w:rsidRDefault="000745A4" w:rsidP="009E1A25">
      <w:r>
        <w:t>Note- while setting earth year, a base year of 2000 is considered for ease of simulation. Hence, setting 15 for earth year input bits (i.e. “1111”)</w:t>
      </w:r>
      <w:r w:rsidR="009B0AF1">
        <w:t xml:space="preserve"> is equivalent to</w:t>
      </w:r>
      <w:r w:rsidR="00AF7537">
        <w:t xml:space="preserve"> the</w:t>
      </w:r>
      <w:r w:rsidR="009B0AF1">
        <w:t xml:space="preserve"> year 2015!</w:t>
      </w:r>
    </w:p>
    <w:p w:rsidR="00A2094C" w:rsidRDefault="00A2094C" w:rsidP="009E1A25">
      <w:pPr>
        <w:rPr>
          <w:b/>
        </w:rPr>
      </w:pPr>
    </w:p>
    <w:p w:rsidR="00A2094C" w:rsidRDefault="00A2094C" w:rsidP="009E1A25">
      <w:pPr>
        <w:rPr>
          <w:b/>
        </w:rPr>
      </w:pPr>
    </w:p>
    <w:p w:rsidR="007E0208" w:rsidRPr="007E0208" w:rsidRDefault="007E0208" w:rsidP="007E0208">
      <w:pPr>
        <w:sectPr w:rsidR="007E0208" w:rsidRPr="007E0208" w:rsidSect="00633815">
          <w:pgSz w:w="12240" w:h="15840"/>
          <w:pgMar w:top="720" w:right="720" w:bottom="720" w:left="720" w:header="720" w:footer="720" w:gutter="0"/>
          <w:pgNumType w:start="0"/>
          <w:cols w:space="720"/>
          <w:titlePg/>
          <w:docGrid w:linePitch="360"/>
        </w:sectPr>
      </w:pPr>
    </w:p>
    <w:p w:rsidR="00146732" w:rsidRDefault="00B65EDA" w:rsidP="00D27373">
      <w:pPr>
        <w:pStyle w:val="Heading1"/>
        <w:jc w:val="center"/>
      </w:pPr>
      <w:r>
        <w:rPr>
          <w:noProof/>
        </w:rPr>
        <w:lastRenderedPageBreak/>
        <mc:AlternateContent>
          <mc:Choice Requires="wps">
            <w:drawing>
              <wp:anchor distT="45720" distB="45720" distL="114300" distR="114300" simplePos="0" relativeHeight="251679744" behindDoc="0" locked="0" layoutInCell="1" allowOverlap="1" wp14:anchorId="09E6DE2F" wp14:editId="78E65C3B">
                <wp:simplePos x="0" y="0"/>
                <wp:positionH relativeFrom="margin">
                  <wp:align>left</wp:align>
                </wp:positionH>
                <wp:positionV relativeFrom="paragraph">
                  <wp:posOffset>0</wp:posOffset>
                </wp:positionV>
                <wp:extent cx="13430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Set SW2-SW0 “101”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DE2F" id="Text Box 2" o:spid="_x0000_s1036" type="#_x0000_t202" style="position:absolute;left:0;text-align:left;margin-left:0;margin-top:0;width:105.75pt;height:21.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">
                <v:textbox>
                  <w:txbxContent>
                    <w:p w:rsidR="00921136" w:rsidRPr="00B65EDA" w:rsidRDefault="00921136" w:rsidP="00086B99">
                      <w:pPr>
                        <w:jc w:val="center"/>
                        <w:rPr>
                          <w:b/>
                          <w:i/>
                        </w:rPr>
                      </w:pPr>
                      <w:r>
                        <w:rPr>
                          <w:b/>
                          <w:i/>
                        </w:rPr>
                        <w:t>Set SW2-SW0 “101”</w:t>
                      </w: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13536" behindDoc="0" locked="0" layoutInCell="1" allowOverlap="1" wp14:anchorId="1D909B03" wp14:editId="4F977231">
                <wp:simplePos x="0" y="0"/>
                <wp:positionH relativeFrom="column">
                  <wp:posOffset>669621</wp:posOffset>
                </wp:positionH>
                <wp:positionV relativeFrom="paragraph">
                  <wp:posOffset>412005</wp:posOffset>
                </wp:positionV>
                <wp:extent cx="9525" cy="142875"/>
                <wp:effectExtent l="762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F38E8" id="Straight Arrow Connector 44" o:spid="_x0000_s1026" type="#_x0000_t32" style="position:absolute;margin-left:52.75pt;margin-top:32.45pt;width:.75pt;height:11.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" strokecolor="#a5300f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004B32C" wp14:editId="4F5A4BA4">
                <wp:simplePos x="0" y="0"/>
                <wp:positionH relativeFrom="column">
                  <wp:posOffset>657225</wp:posOffset>
                </wp:positionH>
                <wp:positionV relativeFrom="paragraph">
                  <wp:posOffset>17780</wp:posOffset>
                </wp:positionV>
                <wp:extent cx="9525" cy="142875"/>
                <wp:effectExtent l="762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96257" id="Straight Arrow Connector 43" o:spid="_x0000_s1026" type="#_x0000_t32" style="position:absolute;margin-left:51.75pt;margin-top:1.4pt;width:.75pt;height:1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" strokecolor="#a5300f [3204]" strokeweight=".5pt">
                <v:stroke endarrow="block" joinstyle="miter"/>
              </v:shape>
            </w:pict>
          </mc:Fallback>
        </mc:AlternateContent>
      </w:r>
      <w:r w:rsidR="00B65EDA">
        <w:rPr>
          <w:noProof/>
        </w:rPr>
        <mc:AlternateContent>
          <mc:Choice Requires="wps">
            <w:drawing>
              <wp:anchor distT="45720" distB="45720" distL="114300" distR="114300" simplePos="0" relativeHeight="251681792" behindDoc="0" locked="0" layoutInCell="1" allowOverlap="1" wp14:anchorId="5614B64F" wp14:editId="73A2D355">
                <wp:simplePos x="0" y="0"/>
                <wp:positionH relativeFrom="margin">
                  <wp:align>left</wp:align>
                </wp:positionH>
                <wp:positionV relativeFrom="paragraph">
                  <wp:posOffset>160655</wp:posOffset>
                </wp:positionV>
                <wp:extent cx="1485900" cy="2381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4B64F" id="_x0000_s1037" type="#_x0000_t202" style="position:absolute;left:0;text-align:left;margin-left:0;margin-top:12.65pt;width:117pt;height:18.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VjJAIAAEw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1759D" w:rsidP="00D27373">
      <w:pPr>
        <w:pStyle w:val="Heading1"/>
        <w:jc w:val="center"/>
      </w:pPr>
      <w:r>
        <w:rPr>
          <w:noProof/>
        </w:rPr>
        <mc:AlternateContent>
          <mc:Choice Requires="wps">
            <w:drawing>
              <wp:anchor distT="45720" distB="45720" distL="114300" distR="114300" simplePos="0" relativeHeight="251683840" behindDoc="0" locked="0" layoutInCell="1" allowOverlap="1" wp14:anchorId="15D8DB07" wp14:editId="3B575AEF">
                <wp:simplePos x="0" y="0"/>
                <wp:positionH relativeFrom="margin">
                  <wp:align>left</wp:align>
                </wp:positionH>
                <wp:positionV relativeFrom="paragraph">
                  <wp:posOffset>160020</wp:posOffset>
                </wp:positionV>
                <wp:extent cx="1495425" cy="2762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day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8DB07" id="_x0000_s1038" type="#_x0000_t202" style="position:absolute;left:0;text-align:left;margin-left:0;margin-top:12.6pt;width:117.75pt;height:21.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">
                <v:textbox>
                  <w:txbxContent>
                    <w:p w:rsidR="00921136" w:rsidRPr="00B65EDA" w:rsidRDefault="00921136" w:rsidP="00086B99">
                      <w:pPr>
                        <w:jc w:val="center"/>
                        <w:rPr>
                          <w:b/>
                          <w:i/>
                        </w:rPr>
                      </w:pPr>
                      <w:r>
                        <w:rPr>
                          <w:b/>
                          <w:i/>
                        </w:rPr>
                        <w:t>Input day parameter</w:t>
                      </w: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17632" behindDoc="0" locked="0" layoutInCell="1" allowOverlap="1" wp14:anchorId="40D6E312" wp14:editId="0ED207CD">
                <wp:simplePos x="0" y="0"/>
                <wp:positionH relativeFrom="column">
                  <wp:posOffset>700046</wp:posOffset>
                </wp:positionH>
                <wp:positionV relativeFrom="paragraph">
                  <wp:posOffset>420784</wp:posOffset>
                </wp:positionV>
                <wp:extent cx="9525" cy="142875"/>
                <wp:effectExtent l="76200" t="0" r="66675" b="47625"/>
                <wp:wrapNone/>
                <wp:docPr id="46" name="Straight Arrow Connector 46"/>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C3D23" id="Straight Arrow Connector 46" o:spid="_x0000_s1026" type="#_x0000_t32" style="position:absolute;margin-left:55.1pt;margin-top:33.15pt;width:.75pt;height:11.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" strokecolor="#a5300f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A820A48" wp14:editId="59D13895">
                <wp:simplePos x="0" y="0"/>
                <wp:positionH relativeFrom="column">
                  <wp:posOffset>668020</wp:posOffset>
                </wp:positionH>
                <wp:positionV relativeFrom="paragraph">
                  <wp:posOffset>17145</wp:posOffset>
                </wp:positionV>
                <wp:extent cx="9525" cy="142875"/>
                <wp:effectExtent l="76200" t="0" r="66675" b="47625"/>
                <wp:wrapNone/>
                <wp:docPr id="45" name="Straight Arrow Connector 45"/>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22C09" id="Straight Arrow Connector 45" o:spid="_x0000_s1026" type="#_x0000_t32" style="position:absolute;margin-left:52.6pt;margin-top:1.35pt;width:.75pt;height:11.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698176" behindDoc="0" locked="0" layoutInCell="1" allowOverlap="1" wp14:anchorId="4A749075" wp14:editId="74D6BAA8">
                <wp:simplePos x="0" y="0"/>
                <wp:positionH relativeFrom="margin">
                  <wp:align>left</wp:align>
                </wp:positionH>
                <wp:positionV relativeFrom="paragraph">
                  <wp:posOffset>158750</wp:posOffset>
                </wp:positionV>
                <wp:extent cx="1485900" cy="23812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49075" id="_x0000_s1039" type="#_x0000_t202" style="position:absolute;left:0;text-align:left;margin-left:0;margin-top:12.5pt;width:117pt;height:18.7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G/JQIAAE0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1759D" w:rsidP="00D27373">
      <w:pPr>
        <w:pStyle w:val="Heading1"/>
        <w:jc w:val="center"/>
      </w:pPr>
      <w:r>
        <w:rPr>
          <w:noProof/>
        </w:rPr>
        <mc:AlternateContent>
          <mc:Choice Requires="wps">
            <w:drawing>
              <wp:anchor distT="45720" distB="45720" distL="114300" distR="114300" simplePos="0" relativeHeight="251685888" behindDoc="0" locked="0" layoutInCell="1" allowOverlap="1" wp14:anchorId="54ED05BD" wp14:editId="2402116F">
                <wp:simplePos x="0" y="0"/>
                <wp:positionH relativeFrom="margin">
                  <wp:align>left</wp:align>
                </wp:positionH>
                <wp:positionV relativeFrom="paragraph">
                  <wp:posOffset>158115</wp:posOffset>
                </wp:positionV>
                <wp:extent cx="15621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month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05BD" id="_x0000_s1040" type="#_x0000_t202" style="position:absolute;left:0;text-align:left;margin-left:0;margin-top:12.45pt;width:123pt;height:21.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">
                <v:textbox>
                  <w:txbxContent>
                    <w:p w:rsidR="00921136" w:rsidRPr="00B65EDA" w:rsidRDefault="00921136" w:rsidP="00086B99">
                      <w:pPr>
                        <w:jc w:val="center"/>
                        <w:rPr>
                          <w:b/>
                          <w:i/>
                        </w:rPr>
                      </w:pPr>
                      <w:r>
                        <w:rPr>
                          <w:b/>
                          <w:i/>
                        </w:rPr>
                        <w:t>Input month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19680" behindDoc="0" locked="0" layoutInCell="1" allowOverlap="1" wp14:anchorId="10F00CAB" wp14:editId="6422B7D6">
                <wp:simplePos x="0" y="0"/>
                <wp:positionH relativeFrom="column">
                  <wp:posOffset>711062</wp:posOffset>
                </wp:positionH>
                <wp:positionV relativeFrom="paragraph">
                  <wp:posOffset>14881</wp:posOffset>
                </wp:positionV>
                <wp:extent cx="9525" cy="142875"/>
                <wp:effectExtent l="76200" t="0" r="66675" b="47625"/>
                <wp:wrapNone/>
                <wp:docPr id="47" name="Straight Arrow Connector 47"/>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FD9B6" id="Straight Arrow Connector 47" o:spid="_x0000_s1026" type="#_x0000_t32" style="position:absolute;margin-left:56pt;margin-top:1.15pt;width:.75pt;height:11.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00224" behindDoc="0" locked="0" layoutInCell="1" allowOverlap="1" wp14:anchorId="22F38408" wp14:editId="731CE0F9">
                <wp:simplePos x="0" y="0"/>
                <wp:positionH relativeFrom="margin">
                  <wp:align>left</wp:align>
                </wp:positionH>
                <wp:positionV relativeFrom="paragraph">
                  <wp:posOffset>168910</wp:posOffset>
                </wp:positionV>
                <wp:extent cx="1485900" cy="238125"/>
                <wp:effectExtent l="0" t="0" r="19050"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8408" id="_x0000_s1041" type="#_x0000_t202" style="position:absolute;left:0;text-align:left;margin-left:0;margin-top:13.3pt;width:117pt;height:18.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21728" behindDoc="0" locked="0" layoutInCell="1" allowOverlap="1" wp14:anchorId="2F7638AE" wp14:editId="65693311">
                <wp:simplePos x="0" y="0"/>
                <wp:positionH relativeFrom="column">
                  <wp:posOffset>719014</wp:posOffset>
                </wp:positionH>
                <wp:positionV relativeFrom="paragraph">
                  <wp:posOffset>9000</wp:posOffset>
                </wp:positionV>
                <wp:extent cx="9525" cy="142875"/>
                <wp:effectExtent l="76200" t="0" r="66675" b="47625"/>
                <wp:wrapNone/>
                <wp:docPr id="50" name="Straight Arrow Connector 50"/>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46C42" id="Straight Arrow Connector 50" o:spid="_x0000_s1026" type="#_x0000_t32" style="position:absolute;margin-left:56.6pt;margin-top:.7pt;width:.75pt;height:11.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687936" behindDoc="0" locked="0" layoutInCell="1" allowOverlap="1" wp14:anchorId="0FD8F470" wp14:editId="11261753">
                <wp:simplePos x="0" y="0"/>
                <wp:positionH relativeFrom="margin">
                  <wp:align>left</wp:align>
                </wp:positionH>
                <wp:positionV relativeFrom="paragraph">
                  <wp:posOffset>163195</wp:posOffset>
                </wp:positionV>
                <wp:extent cx="156210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year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8F470" id="_x0000_s1042" type="#_x0000_t202" style="position:absolute;left:0;text-align:left;margin-left:0;margin-top:12.85pt;width:123pt;height:21.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">
                <v:textbox>
                  <w:txbxContent>
                    <w:p w:rsidR="00921136" w:rsidRPr="00B65EDA" w:rsidRDefault="00921136" w:rsidP="00086B99">
                      <w:pPr>
                        <w:jc w:val="center"/>
                        <w:rPr>
                          <w:b/>
                          <w:i/>
                        </w:rPr>
                      </w:pPr>
                      <w:r>
                        <w:rPr>
                          <w:b/>
                          <w:i/>
                        </w:rPr>
                        <w:t>Input year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23776" behindDoc="0" locked="0" layoutInCell="1" allowOverlap="1" wp14:anchorId="44509265" wp14:editId="620CF91E">
                <wp:simplePos x="0" y="0"/>
                <wp:positionH relativeFrom="column">
                  <wp:posOffset>726965</wp:posOffset>
                </wp:positionH>
                <wp:positionV relativeFrom="paragraph">
                  <wp:posOffset>25152</wp:posOffset>
                </wp:positionV>
                <wp:extent cx="9525" cy="142875"/>
                <wp:effectExtent l="76200" t="0" r="66675" b="47625"/>
                <wp:wrapNone/>
                <wp:docPr id="51" name="Straight Arrow Connector 51"/>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ADCB0" id="Straight Arrow Connector 51" o:spid="_x0000_s1026" type="#_x0000_t32" style="position:absolute;margin-left:57.25pt;margin-top:2pt;width:.75pt;height:1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02272" behindDoc="0" locked="0" layoutInCell="1" allowOverlap="1" wp14:anchorId="26BDD83B" wp14:editId="5C1D0B3A">
                <wp:simplePos x="0" y="0"/>
                <wp:positionH relativeFrom="margin">
                  <wp:align>left</wp:align>
                </wp:positionH>
                <wp:positionV relativeFrom="paragraph">
                  <wp:posOffset>168910</wp:posOffset>
                </wp:positionV>
                <wp:extent cx="1485900" cy="2381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DD83B" id="_x0000_s1043" type="#_x0000_t202" style="position:absolute;left:0;text-align:left;margin-left:0;margin-top:13.3pt;width:117pt;height:18.7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25824" behindDoc="0" locked="0" layoutInCell="1" allowOverlap="1" wp14:anchorId="21407D49" wp14:editId="42131E14">
                <wp:simplePos x="0" y="0"/>
                <wp:positionH relativeFrom="column">
                  <wp:posOffset>709489</wp:posOffset>
                </wp:positionH>
                <wp:positionV relativeFrom="paragraph">
                  <wp:posOffset>9001</wp:posOffset>
                </wp:positionV>
                <wp:extent cx="9525" cy="142875"/>
                <wp:effectExtent l="762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831F6" id="Straight Arrow Connector 52" o:spid="_x0000_s1026" type="#_x0000_t32" style="position:absolute;margin-left:55.85pt;margin-top:.7pt;width:.75pt;height:1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696128" behindDoc="0" locked="0" layoutInCell="1" allowOverlap="1" wp14:anchorId="7275C6D2" wp14:editId="2B595329">
                <wp:simplePos x="0" y="0"/>
                <wp:positionH relativeFrom="margin">
                  <wp:align>left</wp:align>
                </wp:positionH>
                <wp:positionV relativeFrom="paragraph">
                  <wp:posOffset>163830</wp:posOffset>
                </wp:positionV>
                <wp:extent cx="1562100" cy="2762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hour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5C6D2" id="_x0000_s1044" type="#_x0000_t202" style="position:absolute;left:0;text-align:left;margin-left:0;margin-top:12.9pt;width:123pt;height:21.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">
                <v:textbox>
                  <w:txbxContent>
                    <w:p w:rsidR="00921136" w:rsidRPr="00B65EDA" w:rsidRDefault="00921136" w:rsidP="00086B99">
                      <w:pPr>
                        <w:jc w:val="center"/>
                        <w:rPr>
                          <w:b/>
                          <w:i/>
                        </w:rPr>
                      </w:pPr>
                      <w:r>
                        <w:rPr>
                          <w:b/>
                          <w:i/>
                        </w:rPr>
                        <w:t>Input hour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29920" behindDoc="0" locked="0" layoutInCell="1" allowOverlap="1" wp14:anchorId="0A1D6C49" wp14:editId="25CFDDE6">
                <wp:simplePos x="0" y="0"/>
                <wp:positionH relativeFrom="column">
                  <wp:posOffset>692012</wp:posOffset>
                </wp:positionH>
                <wp:positionV relativeFrom="paragraph">
                  <wp:posOffset>412832</wp:posOffset>
                </wp:positionV>
                <wp:extent cx="9525" cy="142875"/>
                <wp:effectExtent l="76200" t="0" r="66675" b="47625"/>
                <wp:wrapNone/>
                <wp:docPr id="62" name="Straight Arrow Connector 62"/>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E316B" id="Straight Arrow Connector 62" o:spid="_x0000_s1026" type="#_x0000_t32" style="position:absolute;margin-left:54.5pt;margin-top:32.5pt;width:.75pt;height:11.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" strokecolor="#a5300f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32808EEE" wp14:editId="08F81A27">
                <wp:simplePos x="0" y="0"/>
                <wp:positionH relativeFrom="column">
                  <wp:posOffset>701537</wp:posOffset>
                </wp:positionH>
                <wp:positionV relativeFrom="paragraph">
                  <wp:posOffset>32854</wp:posOffset>
                </wp:positionV>
                <wp:extent cx="9525" cy="142875"/>
                <wp:effectExtent l="762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ED294" id="Straight Arrow Connector 53" o:spid="_x0000_s1026" type="#_x0000_t32" style="position:absolute;margin-left:55.25pt;margin-top:2.6pt;width:.75pt;height:1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04320" behindDoc="0" locked="0" layoutInCell="1" allowOverlap="1" wp14:anchorId="31100DE8" wp14:editId="4FF2388D">
                <wp:simplePos x="0" y="0"/>
                <wp:positionH relativeFrom="margin">
                  <wp:align>left</wp:align>
                </wp:positionH>
                <wp:positionV relativeFrom="paragraph">
                  <wp:posOffset>158750</wp:posOffset>
                </wp:positionV>
                <wp:extent cx="1485900" cy="238125"/>
                <wp:effectExtent l="0" t="0" r="1905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00DE8" id="_x0000_s1045" type="#_x0000_t202" style="position:absolute;left:0;text-align:left;margin-left:0;margin-top:12.5pt;width:117pt;height:18.7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1759D" w:rsidP="00D27373">
      <w:pPr>
        <w:pStyle w:val="Heading1"/>
        <w:jc w:val="center"/>
      </w:pPr>
      <w:r>
        <w:rPr>
          <w:noProof/>
        </w:rPr>
        <mc:AlternateContent>
          <mc:Choice Requires="wps">
            <w:drawing>
              <wp:anchor distT="45720" distB="45720" distL="114300" distR="114300" simplePos="0" relativeHeight="251692032" behindDoc="0" locked="0" layoutInCell="1" allowOverlap="1" wp14:anchorId="039EC934" wp14:editId="7D9985D6">
                <wp:simplePos x="0" y="0"/>
                <wp:positionH relativeFrom="margin">
                  <wp:align>left</wp:align>
                </wp:positionH>
                <wp:positionV relativeFrom="paragraph">
                  <wp:posOffset>159385</wp:posOffset>
                </wp:positionV>
                <wp:extent cx="1676400" cy="2762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minute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EC934" id="_x0000_s1046" type="#_x0000_t202" style="position:absolute;left:0;text-align:left;margin-left:0;margin-top:12.55pt;width:132pt;height:21.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CwJAIAAEw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">
                <v:textbox>
                  <w:txbxContent>
                    <w:p w:rsidR="00921136" w:rsidRPr="00B65EDA" w:rsidRDefault="00921136" w:rsidP="00086B99">
                      <w:pPr>
                        <w:jc w:val="center"/>
                        <w:rPr>
                          <w:b/>
                          <w:i/>
                        </w:rPr>
                      </w:pPr>
                      <w:r>
                        <w:rPr>
                          <w:b/>
                          <w:i/>
                        </w:rPr>
                        <w:t>Input minute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31968" behindDoc="0" locked="0" layoutInCell="1" allowOverlap="1" wp14:anchorId="3337C3FA" wp14:editId="7D661A2B">
                <wp:simplePos x="0" y="0"/>
                <wp:positionH relativeFrom="column">
                  <wp:posOffset>720421</wp:posOffset>
                </wp:positionH>
                <wp:positionV relativeFrom="paragraph">
                  <wp:posOffset>9248</wp:posOffset>
                </wp:positionV>
                <wp:extent cx="9525" cy="142875"/>
                <wp:effectExtent l="76200" t="0" r="66675" b="47625"/>
                <wp:wrapNone/>
                <wp:docPr id="63" name="Straight Arrow Connector 63"/>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9C5F2" id="Straight Arrow Connector 63" o:spid="_x0000_s1026" type="#_x0000_t32" style="position:absolute;margin-left:56.75pt;margin-top:.75pt;width:.75pt;height:11.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06368" behindDoc="0" locked="0" layoutInCell="1" allowOverlap="1" wp14:anchorId="5106E758" wp14:editId="10E60166">
                <wp:simplePos x="0" y="0"/>
                <wp:positionH relativeFrom="margin">
                  <wp:align>left</wp:align>
                </wp:positionH>
                <wp:positionV relativeFrom="paragraph">
                  <wp:posOffset>157480</wp:posOffset>
                </wp:positionV>
                <wp:extent cx="1485900" cy="238125"/>
                <wp:effectExtent l="0" t="0" r="19050"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6E758" id="_x0000_s1047" type="#_x0000_t202" style="position:absolute;left:0;text-align:left;margin-left:0;margin-top:12.4pt;width:117pt;height:18.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YYIwIAAE0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34016" behindDoc="0" locked="0" layoutInCell="1" allowOverlap="1" wp14:anchorId="0BF2D5F0" wp14:editId="7E060F55">
                <wp:simplePos x="0" y="0"/>
                <wp:positionH relativeFrom="column">
                  <wp:posOffset>712470</wp:posOffset>
                </wp:positionH>
                <wp:positionV relativeFrom="paragraph">
                  <wp:posOffset>7316</wp:posOffset>
                </wp:positionV>
                <wp:extent cx="9525" cy="142875"/>
                <wp:effectExtent l="762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D4167" id="Straight Arrow Connector 192" o:spid="_x0000_s1026" type="#_x0000_t32" style="position:absolute;margin-left:56.1pt;margin-top:.6pt;width:.75pt;height:1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694080" behindDoc="0" locked="0" layoutInCell="1" allowOverlap="1" wp14:anchorId="49872418" wp14:editId="60807C11">
                <wp:simplePos x="0" y="0"/>
                <wp:positionH relativeFrom="margin">
                  <wp:align>left</wp:align>
                </wp:positionH>
                <wp:positionV relativeFrom="paragraph">
                  <wp:posOffset>168910</wp:posOffset>
                </wp:positionV>
                <wp:extent cx="1666875" cy="27622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Input second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72418" id="_x0000_s1048" type="#_x0000_t202" style="position:absolute;left:0;text-align:left;margin-left:0;margin-top:13.3pt;width:131.25pt;height:21.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f2JQIAAEw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">
                <v:textbox>
                  <w:txbxContent>
                    <w:p w:rsidR="00921136" w:rsidRPr="00B65EDA" w:rsidRDefault="00921136" w:rsidP="00086B99">
                      <w:pPr>
                        <w:jc w:val="center"/>
                        <w:rPr>
                          <w:b/>
                          <w:i/>
                        </w:rPr>
                      </w:pPr>
                      <w:r>
                        <w:rPr>
                          <w:b/>
                          <w:i/>
                        </w:rPr>
                        <w:t>Input second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38112" behindDoc="0" locked="0" layoutInCell="1" allowOverlap="1" wp14:anchorId="3C247FBA" wp14:editId="5F44DD75">
                <wp:simplePos x="0" y="0"/>
                <wp:positionH relativeFrom="column">
                  <wp:posOffset>720090</wp:posOffset>
                </wp:positionH>
                <wp:positionV relativeFrom="paragraph">
                  <wp:posOffset>412999</wp:posOffset>
                </wp:positionV>
                <wp:extent cx="9525" cy="142875"/>
                <wp:effectExtent l="76200" t="0" r="66675" b="47625"/>
                <wp:wrapNone/>
                <wp:docPr id="194" name="Straight Arrow Connector 194"/>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D0279" id="Straight Arrow Connector 194" o:spid="_x0000_s1026" type="#_x0000_t32" style="position:absolute;margin-left:56.7pt;margin-top:32.5pt;width:.75pt;height:11.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" strokecolor="#a5300f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FF0B801" wp14:editId="00CFEACA">
                <wp:simplePos x="0" y="0"/>
                <wp:positionH relativeFrom="column">
                  <wp:posOffset>758190</wp:posOffset>
                </wp:positionH>
                <wp:positionV relativeFrom="paragraph">
                  <wp:posOffset>28050</wp:posOffset>
                </wp:positionV>
                <wp:extent cx="9525" cy="142875"/>
                <wp:effectExtent l="762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25733" id="Straight Arrow Connector 193" o:spid="_x0000_s1026" type="#_x0000_t32" style="position:absolute;margin-left:59.7pt;margin-top:2.2pt;width:.75pt;height:11.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08416" behindDoc="0" locked="0" layoutInCell="1" allowOverlap="1" wp14:anchorId="436EF491" wp14:editId="12A92676">
                <wp:simplePos x="0" y="0"/>
                <wp:positionH relativeFrom="margin">
                  <wp:align>left</wp:align>
                </wp:positionH>
                <wp:positionV relativeFrom="paragraph">
                  <wp:posOffset>158750</wp:posOffset>
                </wp:positionV>
                <wp:extent cx="1485900" cy="238125"/>
                <wp:effectExtent l="0" t="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F491" id="_x0000_s1049" type="#_x0000_t202" style="position:absolute;left:0;text-align:left;margin-left:0;margin-top:12.5pt;width:117pt;height:18.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146732" w:rsidRDefault="0001759D" w:rsidP="00D27373">
      <w:pPr>
        <w:pStyle w:val="Heading1"/>
        <w:jc w:val="center"/>
      </w:pPr>
      <w:r>
        <w:rPr>
          <w:noProof/>
        </w:rPr>
        <mc:AlternateContent>
          <mc:Choice Requires="wps">
            <w:drawing>
              <wp:anchor distT="45720" distB="45720" distL="114300" distR="114300" simplePos="0" relativeHeight="251689984" behindDoc="0" locked="0" layoutInCell="1" allowOverlap="1" wp14:anchorId="5A531147" wp14:editId="3FCAB978">
                <wp:simplePos x="0" y="0"/>
                <wp:positionH relativeFrom="margin">
                  <wp:align>left</wp:align>
                </wp:positionH>
                <wp:positionV relativeFrom="paragraph">
                  <wp:posOffset>154940</wp:posOffset>
                </wp:positionV>
                <wp:extent cx="1562100" cy="27622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Assert DLS parameter</w:t>
                            </w:r>
                          </w:p>
                          <w:p w:rsidR="00921136" w:rsidRPr="00B65EDA" w:rsidRDefault="00921136" w:rsidP="00B65EDA">
                            <w:pP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31147" id="_x0000_s1050" type="#_x0000_t202" style="position:absolute;left:0;text-align:left;margin-left:0;margin-top:12.2pt;width:123pt;height:21.7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5yJAIAAEw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">
                <v:textbox>
                  <w:txbxContent>
                    <w:p w:rsidR="00921136" w:rsidRPr="00B65EDA" w:rsidRDefault="00921136" w:rsidP="00086B99">
                      <w:pPr>
                        <w:jc w:val="center"/>
                        <w:rPr>
                          <w:b/>
                          <w:i/>
                        </w:rPr>
                      </w:pPr>
                      <w:r>
                        <w:rPr>
                          <w:b/>
                          <w:i/>
                        </w:rPr>
                        <w:t>Assert DLS parameter</w:t>
                      </w:r>
                    </w:p>
                    <w:p w:rsidR="00921136" w:rsidRPr="00B65EDA" w:rsidRDefault="00921136" w:rsidP="00B65EDA">
                      <w:pPr>
                        <w:rPr>
                          <w:b/>
                          <w:i/>
                        </w:rPr>
                      </w:pPr>
                    </w:p>
                  </w:txbxContent>
                </v:textbox>
                <w10:wrap type="square" anchorx="margin"/>
              </v:shape>
            </w:pict>
          </mc:Fallback>
        </mc:AlternateContent>
      </w:r>
    </w:p>
    <w:p w:rsidR="00146732" w:rsidRDefault="00086B99" w:rsidP="00D27373">
      <w:pPr>
        <w:pStyle w:val="Heading1"/>
        <w:jc w:val="center"/>
      </w:pPr>
      <w:r>
        <w:rPr>
          <w:noProof/>
        </w:rPr>
        <mc:AlternateContent>
          <mc:Choice Requires="wps">
            <w:drawing>
              <wp:anchor distT="0" distB="0" distL="114300" distR="114300" simplePos="0" relativeHeight="251744256" behindDoc="0" locked="0" layoutInCell="1" allowOverlap="1" wp14:anchorId="093AF371" wp14:editId="3599D90B">
                <wp:simplePos x="0" y="0"/>
                <wp:positionH relativeFrom="column">
                  <wp:posOffset>727378</wp:posOffset>
                </wp:positionH>
                <wp:positionV relativeFrom="paragraph">
                  <wp:posOffset>419735</wp:posOffset>
                </wp:positionV>
                <wp:extent cx="9525" cy="142875"/>
                <wp:effectExtent l="76200" t="0" r="66675" b="47625"/>
                <wp:wrapNone/>
                <wp:docPr id="198" name="Straight Arrow Connector 198"/>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7EA36" id="Straight Arrow Connector 198" o:spid="_x0000_s1026" type="#_x0000_t32" style="position:absolute;margin-left:57.25pt;margin-top:33.05pt;width:.75pt;height:11.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" strokecolor="#a5300f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6A284E2A" wp14:editId="274B92ED">
                <wp:simplePos x="0" y="0"/>
                <wp:positionH relativeFrom="column">
                  <wp:posOffset>725391</wp:posOffset>
                </wp:positionH>
                <wp:positionV relativeFrom="paragraph">
                  <wp:posOffset>33103</wp:posOffset>
                </wp:positionV>
                <wp:extent cx="9525" cy="142875"/>
                <wp:effectExtent l="76200" t="0" r="66675" b="47625"/>
                <wp:wrapNone/>
                <wp:docPr id="195" name="Straight Arrow Connector 195"/>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E1EBB" id="Straight Arrow Connector 195" o:spid="_x0000_s1026" type="#_x0000_t32" style="position:absolute;margin-left:57.1pt;margin-top:2.6pt;width:.75pt;height:11.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" strokecolor="#a5300f [3204]" strokeweight=".5pt">
                <v:stroke endarrow="block" joinstyle="miter"/>
              </v:shape>
            </w:pict>
          </mc:Fallback>
        </mc:AlternateContent>
      </w:r>
      <w:r w:rsidR="0001759D">
        <w:rPr>
          <w:noProof/>
        </w:rPr>
        <mc:AlternateContent>
          <mc:Choice Requires="wps">
            <w:drawing>
              <wp:anchor distT="45720" distB="45720" distL="114300" distR="114300" simplePos="0" relativeHeight="251710464" behindDoc="0" locked="0" layoutInCell="1" allowOverlap="1" wp14:anchorId="195056A2" wp14:editId="3A1831BC">
                <wp:simplePos x="0" y="0"/>
                <wp:positionH relativeFrom="margin">
                  <wp:align>left</wp:align>
                </wp:positionH>
                <wp:positionV relativeFrom="paragraph">
                  <wp:posOffset>177800</wp:posOffset>
                </wp:positionV>
                <wp:extent cx="1485900" cy="2381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Press perform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56A2" id="_x0000_s1051" type="#_x0000_t202" style="position:absolute;left:0;text-align:left;margin-left:0;margin-top:14pt;width:117pt;height:18.7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V5JQIAAE0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">
                <v:textbox>
                  <w:txbxContent>
                    <w:p w:rsidR="00921136" w:rsidRPr="00B65EDA" w:rsidRDefault="00921136" w:rsidP="00086B99">
                      <w:pPr>
                        <w:jc w:val="center"/>
                        <w:rPr>
                          <w:b/>
                          <w:i/>
                        </w:rPr>
                      </w:pPr>
                      <w:r>
                        <w:rPr>
                          <w:b/>
                          <w:i/>
                        </w:rPr>
                        <w:t>Press perform button</w:t>
                      </w:r>
                    </w:p>
                  </w:txbxContent>
                </v:textbox>
                <w10:wrap type="square" anchorx="margin"/>
              </v:shape>
            </w:pict>
          </mc:Fallback>
        </mc:AlternateContent>
      </w:r>
    </w:p>
    <w:p w:rsidR="00284900" w:rsidRDefault="00086B99" w:rsidP="00D27373">
      <w:pPr>
        <w:pStyle w:val="Heading1"/>
        <w:jc w:val="center"/>
      </w:pPr>
      <w:r>
        <w:rPr>
          <w:noProof/>
        </w:rPr>
        <mc:AlternateContent>
          <mc:Choice Requires="wps">
            <w:drawing>
              <wp:anchor distT="45720" distB="45720" distL="114300" distR="114300" simplePos="0" relativeHeight="251742208" behindDoc="0" locked="0" layoutInCell="1" allowOverlap="1" wp14:anchorId="24ACF18A" wp14:editId="19BB12CD">
                <wp:simplePos x="0" y="0"/>
                <wp:positionH relativeFrom="margin">
                  <wp:align>left</wp:align>
                </wp:positionH>
                <wp:positionV relativeFrom="paragraph">
                  <wp:posOffset>158309</wp:posOffset>
                </wp:positionV>
                <wp:extent cx="1485900" cy="23812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38125"/>
                        </a:xfrm>
                        <a:prstGeom prst="rect">
                          <a:avLst/>
                        </a:prstGeom>
                        <a:solidFill>
                          <a:srgbClr val="FFFFFF"/>
                        </a:solidFill>
                        <a:ln w="9525">
                          <a:solidFill>
                            <a:srgbClr val="000000"/>
                          </a:solidFill>
                          <a:miter lim="800000"/>
                          <a:headEnd/>
                          <a:tailEnd/>
                        </a:ln>
                      </wps:spPr>
                      <wps:txbx>
                        <w:txbxContent>
                          <w:p w:rsidR="00921136" w:rsidRPr="00B65EDA" w:rsidRDefault="00921136" w:rsidP="00086B99">
                            <w:pPr>
                              <w:jc w:val="center"/>
                              <w:rPr>
                                <w:b/>
                                <w:i/>
                              </w:rPr>
                            </w:pPr>
                            <w:r>
                              <w:rPr>
                                <w:b/>
                                <w:i/>
                              </w:rP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CF18A" id="_x0000_s1052" type="#_x0000_t202" style="position:absolute;left:0;text-align:left;margin-left:0;margin-top:12.45pt;width:117pt;height:18.7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SYJQIAAE4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">
                <v:textbox>
                  <w:txbxContent>
                    <w:p w:rsidR="00921136" w:rsidRPr="00B65EDA" w:rsidRDefault="00921136" w:rsidP="00086B99">
                      <w:pPr>
                        <w:jc w:val="center"/>
                        <w:rPr>
                          <w:b/>
                          <w:i/>
                        </w:rPr>
                      </w:pPr>
                      <w:r>
                        <w:rPr>
                          <w:b/>
                          <w:i/>
                        </w:rPr>
                        <w:t>Done</w:t>
                      </w:r>
                    </w:p>
                  </w:txbxContent>
                </v:textbox>
                <w10:wrap type="square" anchorx="margin"/>
              </v:shape>
            </w:pict>
          </mc:Fallback>
        </mc:AlternateContent>
      </w:r>
    </w:p>
    <w:p w:rsidR="00DE6EA8" w:rsidRDefault="00DE6EA8" w:rsidP="00284900">
      <w:pPr>
        <w:rPr>
          <w:sz w:val="18"/>
          <w:szCs w:val="18"/>
        </w:rPr>
      </w:pPr>
    </w:p>
    <w:p w:rsidR="00284900" w:rsidRDefault="00284900" w:rsidP="00284900">
      <w:pPr>
        <w:rPr>
          <w:sz w:val="18"/>
          <w:szCs w:val="18"/>
        </w:rPr>
      </w:pPr>
      <w:r w:rsidRPr="00284900">
        <w:rPr>
          <w:sz w:val="18"/>
          <w:szCs w:val="18"/>
        </w:rPr>
        <w:t xml:space="preserve">Fig: </w:t>
      </w:r>
      <w:r w:rsidR="00787487">
        <w:rPr>
          <w:sz w:val="18"/>
          <w:szCs w:val="18"/>
        </w:rPr>
        <w:t>Flow s</w:t>
      </w:r>
      <w:r w:rsidRPr="00284900">
        <w:rPr>
          <w:sz w:val="18"/>
          <w:szCs w:val="18"/>
        </w:rPr>
        <w:t xml:space="preserve">chematic for </w:t>
      </w:r>
      <w:r w:rsidR="00787487">
        <w:rPr>
          <w:sz w:val="18"/>
          <w:szCs w:val="18"/>
        </w:rPr>
        <w:t>set operation of earth year, month, date, hour, minute, second and enable/disable daylight saving</w:t>
      </w:r>
    </w:p>
    <w:p w:rsidR="00EE5D24" w:rsidRDefault="00924AE3" w:rsidP="00030677">
      <w:pPr>
        <w:pStyle w:val="Heading1"/>
      </w:pPr>
      <w:r>
        <w:t>User Interface</w:t>
      </w:r>
      <w:r w:rsidR="00030677">
        <w:t xml:space="preserve"> Implementation</w:t>
      </w:r>
    </w:p>
    <w:p w:rsidR="00030677" w:rsidRDefault="00F360EA" w:rsidP="00030677">
      <w:r>
        <w:t xml:space="preserve">A finite state machine (FSM) has been implemented as an additional component to act as an interface controller. </w:t>
      </w:r>
      <w:r w:rsidR="007A49CF">
        <w:t xml:space="preserve">Hence, all the user interface features are managed internally by the </w:t>
      </w:r>
      <w:r w:rsidR="00D27544">
        <w:t>circuitry for the FSM.</w:t>
      </w:r>
      <w:r w:rsidR="00A13AF5">
        <w:t xml:space="preserve"> It also acts </w:t>
      </w:r>
      <w:r w:rsidR="00D81FA5">
        <w:t>as an interface to integrate all the previously built modules.</w:t>
      </w:r>
    </w:p>
    <w:p w:rsidR="008E7D2D" w:rsidRDefault="002023FB" w:rsidP="008E7D2D">
      <w:r>
        <w:lastRenderedPageBreak/>
        <w:t>The finite state machine</w:t>
      </w:r>
      <w:r w:rsidR="006A7114">
        <w:t xml:space="preserve"> </w:t>
      </w:r>
      <w:r w:rsidR="001308FC">
        <w:t xml:space="preserve">primarily </w:t>
      </w:r>
      <w:r w:rsidR="006A7114">
        <w:t xml:space="preserve">implements the setting </w:t>
      </w:r>
      <w:r w:rsidR="00E67DED">
        <w:t>functionality of the system</w:t>
      </w:r>
      <w:r>
        <w:t xml:space="preserve">. </w:t>
      </w:r>
      <w:r w:rsidR="006A7114">
        <w:t xml:space="preserve">As previously mentioned, the setting follows a sequence of toggling </w:t>
      </w:r>
      <w:r w:rsidR="005A3D5C">
        <w:t xml:space="preserve">events on the </w:t>
      </w:r>
      <w:r w:rsidR="006A7114">
        <w:t>sl</w:t>
      </w:r>
      <w:r w:rsidR="003D4BD3">
        <w:t>ider switches and intermittent</w:t>
      </w:r>
      <w:r w:rsidR="006A7114">
        <w:t xml:space="preserve"> pressing </w:t>
      </w:r>
      <w:r w:rsidR="003D4BD3">
        <w:t xml:space="preserve">of </w:t>
      </w:r>
      <w:r w:rsidR="006A7114">
        <w:t xml:space="preserve">the ‘perform’ pushbutton. </w:t>
      </w:r>
    </w:p>
    <w:p w:rsidR="00A71207" w:rsidRDefault="00A71207" w:rsidP="008E7D2D">
      <w:r>
        <w:t>Starting from the idle state, if the pushbutton is not pressed, the circuit stays in first state- the display state specified as ‘choose1’ (</w:t>
      </w:r>
      <w:r w:rsidR="00DF7CBF">
        <w:t xml:space="preserve">please </w:t>
      </w:r>
      <w:r w:rsidR="00C11791">
        <w:t>see</w:t>
      </w:r>
      <w:r>
        <w:t xml:space="preserve"> </w:t>
      </w:r>
      <w:proofErr w:type="spellStart"/>
      <w:r>
        <w:t>vhdl</w:t>
      </w:r>
      <w:proofErr w:type="spellEnd"/>
      <w:r>
        <w:t xml:space="preserve">). This state enables us to see the time and date parameters and also check assertion of the daylight savings time (LED signal glows when asserted). </w:t>
      </w:r>
    </w:p>
    <w:p w:rsidR="00A71207" w:rsidRDefault="00A71207" w:rsidP="008E7D2D">
      <w:r>
        <w:t>Moving from state ‘choose1’</w:t>
      </w:r>
      <w:r w:rsidR="00DC6F8B">
        <w:t xml:space="preserve"> to the ‘choose2’ requires pressing of the ‘perform’ pushbutton. </w:t>
      </w:r>
      <w:r w:rsidR="00FF2D88">
        <w:t>From this state, the circuit chooses to go to either set-earth-time-zone state with the slider buttons initialized as “011” or set-earth-time-and-date state with the slider buttons initialized as “101”</w:t>
      </w:r>
      <w:r w:rsidR="004F7EDA">
        <w:t xml:space="preserve"> </w:t>
      </w:r>
      <w:r w:rsidR="003E3F21">
        <w:t xml:space="preserve">or others </w:t>
      </w:r>
      <w:r w:rsidR="004F7EDA">
        <w:t>(</w:t>
      </w:r>
      <w:r w:rsidR="001D4F00">
        <w:t xml:space="preserve">note- </w:t>
      </w:r>
      <w:r w:rsidR="004F7EDA">
        <w:t xml:space="preserve">state name simplified for understanding, please see </w:t>
      </w:r>
      <w:proofErr w:type="spellStart"/>
      <w:r w:rsidR="004F7EDA">
        <w:t>vhdl</w:t>
      </w:r>
      <w:proofErr w:type="spellEnd"/>
      <w:r w:rsidR="004F7EDA">
        <w:t xml:space="preserve"> for the actual name of the states)</w:t>
      </w:r>
      <w:r w:rsidR="00FF2D88">
        <w:t xml:space="preserve">. </w:t>
      </w:r>
      <w:r w:rsidR="00E764CB">
        <w:t>Thus, the state transition follows the bit protocol as previously stated.</w:t>
      </w:r>
    </w:p>
    <w:p w:rsidR="00860094" w:rsidRDefault="00860094" w:rsidP="00366519">
      <w:r>
        <w:t xml:space="preserve">Note </w:t>
      </w:r>
      <w:r w:rsidR="00D27373">
        <w:t xml:space="preserve">the use of pushbutton presents a possibility of </w:t>
      </w:r>
      <w:r w:rsidR="00097B6F">
        <w:t xml:space="preserve">bouncing effect during operation. This may cause </w:t>
      </w:r>
      <w:r w:rsidR="00366519">
        <w:t xml:space="preserve">undesired erroneous state transitions, which may necessitate the user to start over every now and again. As a means of </w:t>
      </w:r>
      <w:proofErr w:type="spellStart"/>
      <w:r w:rsidR="00366519">
        <w:t>debouncing</w:t>
      </w:r>
      <w:proofErr w:type="spellEnd"/>
      <w:r w:rsidR="00366519">
        <w:t>, an intermittent state has been put between every states that requires the user to set bits for a certain parameter. This intermittent state ensures reliable performance of the circuit</w:t>
      </w:r>
      <w:r w:rsidR="00DF1CDB">
        <w:t>, ruling out any erroneous possibilities in its operation.</w:t>
      </w:r>
      <w:r w:rsidR="00E105A7">
        <w:t xml:space="preserve"> </w:t>
      </w:r>
    </w:p>
    <w:p w:rsidR="00227515" w:rsidRDefault="00227515" w:rsidP="008E7D2D">
      <w:r>
        <w:t>After the final state where the circuit takes a</w:t>
      </w:r>
      <w:r w:rsidR="00082A28">
        <w:t>ssertio</w:t>
      </w:r>
      <w:r w:rsidR="008934BB">
        <w:t>n bit for daylight saving time, the state transitions goes to the default display state- ‘choose1’.</w:t>
      </w:r>
      <w:r w:rsidR="00836751">
        <w:t xml:space="preserve"> </w:t>
      </w:r>
      <w:r w:rsidR="0038209D">
        <w:t>Owing to the controller interface being implemented as a separate standalone module in the integrated system,</w:t>
      </w:r>
      <w:r w:rsidR="002134B0">
        <w:t xml:space="preserve"> indicator state enable signals have been declared</w:t>
      </w:r>
      <w:r w:rsidR="009E0574">
        <w:t xml:space="preserve"> for each state (‘</w:t>
      </w:r>
      <w:proofErr w:type="spellStart"/>
      <w:r w:rsidR="009E0574" w:rsidRPr="009E0574">
        <w:t>mars_hms_load_en</w:t>
      </w:r>
      <w:proofErr w:type="spellEnd"/>
      <w:r w:rsidR="009E0574">
        <w:t>’ for e.g.)</w:t>
      </w:r>
      <w:r w:rsidR="002134B0">
        <w:t xml:space="preserve">, which gets asserted when the circuit operates in that respective state. </w:t>
      </w:r>
      <w:r w:rsidR="009E0574">
        <w:t xml:space="preserve">In the master </w:t>
      </w:r>
      <w:proofErr w:type="spellStart"/>
      <w:r w:rsidR="009E0574">
        <w:t>vhdl</w:t>
      </w:r>
      <w:proofErr w:type="spellEnd"/>
      <w:r w:rsidR="009E0574">
        <w:t xml:space="preserve"> code for the complete system, these enable signals </w:t>
      </w:r>
      <w:r w:rsidR="00927917">
        <w:t>are used for implementing the conditional operations when the circuit resides in a certain state.</w:t>
      </w:r>
    </w:p>
    <w:p w:rsidR="003F6B10" w:rsidRDefault="00E105A7" w:rsidP="008E7D2D">
      <w:pPr>
        <w:sectPr w:rsidR="003F6B10" w:rsidSect="003B73D2">
          <w:pgSz w:w="12240" w:h="15840"/>
          <w:pgMar w:top="720" w:right="720" w:bottom="720" w:left="720" w:header="720" w:footer="720" w:gutter="0"/>
          <w:pgNumType w:start="0"/>
          <w:cols w:num="2" w:space="720"/>
          <w:titlePg/>
          <w:docGrid w:linePitch="360"/>
        </w:sectPr>
      </w:pPr>
      <w:r>
        <w:t xml:space="preserve">Please see </w:t>
      </w:r>
      <w:proofErr w:type="spellStart"/>
      <w:r>
        <w:t>vhdl</w:t>
      </w:r>
      <w:proofErr w:type="spellEnd"/>
      <w:r>
        <w:t xml:space="preserve"> for more clarity</w:t>
      </w:r>
      <w:r w:rsidR="001B30CD">
        <w:t xml:space="preserve"> on the states and variables referred to in the above explanation</w:t>
      </w:r>
      <w:r>
        <w:t>.</w:t>
      </w:r>
      <w:r w:rsidR="00DA1973">
        <w:t xml:space="preserve"> A snippet of the state diagram is included in the ending pages of the documentation.</w:t>
      </w:r>
    </w:p>
    <w:p w:rsidR="00A05446" w:rsidRDefault="00A05446" w:rsidP="00A05446">
      <w:pPr>
        <w:pStyle w:val="Heading1"/>
      </w:pPr>
      <w:r>
        <w:lastRenderedPageBreak/>
        <w:t>System Design</w:t>
      </w:r>
    </w:p>
    <w:p w:rsidR="00FA5002" w:rsidRDefault="00FA5002" w:rsidP="00172BEB">
      <w:r>
        <w:t>A block diagram of the complete integrated system is included in the following to aid the reader better understanding of the system implementation</w:t>
      </w:r>
      <w:r w:rsidR="00172BEB">
        <w:t>.</w:t>
      </w:r>
      <w:r>
        <w:t xml:space="preserve"> The inputs and outputs to the system are defined in the following-</w:t>
      </w:r>
    </w:p>
    <w:p w:rsidR="00172BEB" w:rsidRDefault="00172BEB" w:rsidP="00172BEB">
      <w:pPr>
        <w:pStyle w:val="ListParagraph"/>
        <w:numPr>
          <w:ilvl w:val="0"/>
          <w:numId w:val="10"/>
        </w:numPr>
      </w:pPr>
      <w:r>
        <w:t>1-bit clock input, specified as ‘</w:t>
      </w:r>
      <w:proofErr w:type="spellStart"/>
      <w:r>
        <w:t>clk</w:t>
      </w:r>
      <w:proofErr w:type="spellEnd"/>
      <w:r>
        <w:t>’</w:t>
      </w:r>
    </w:p>
    <w:p w:rsidR="00172BEB" w:rsidRDefault="00172BEB" w:rsidP="00172BEB">
      <w:pPr>
        <w:pStyle w:val="ListParagraph"/>
        <w:numPr>
          <w:ilvl w:val="0"/>
          <w:numId w:val="10"/>
        </w:numPr>
      </w:pPr>
      <w:r>
        <w:t>1-bit reset input, specified as ‘</w:t>
      </w:r>
      <w:proofErr w:type="spellStart"/>
      <w:r>
        <w:t>rst</w:t>
      </w:r>
      <w:proofErr w:type="spellEnd"/>
      <w:r>
        <w:t>’</w:t>
      </w:r>
    </w:p>
    <w:p w:rsidR="00172BEB" w:rsidRDefault="00172BEB" w:rsidP="00172BEB">
      <w:pPr>
        <w:pStyle w:val="ListParagraph"/>
        <w:numPr>
          <w:ilvl w:val="0"/>
          <w:numId w:val="10"/>
        </w:numPr>
      </w:pPr>
      <w:r>
        <w:t>1-bit pushbutton input, specified as ‘perform’</w:t>
      </w:r>
    </w:p>
    <w:p w:rsidR="00172BEB" w:rsidRDefault="00172BEB" w:rsidP="00172BEB">
      <w:pPr>
        <w:pStyle w:val="ListParagraph"/>
        <w:numPr>
          <w:ilvl w:val="0"/>
          <w:numId w:val="10"/>
        </w:numPr>
      </w:pPr>
      <w:r>
        <w:t>10-bit slider switch input, specified as ‘switches’</w:t>
      </w:r>
    </w:p>
    <w:p w:rsidR="00172BEB" w:rsidRDefault="00172BEB" w:rsidP="00172BEB">
      <w:pPr>
        <w:pStyle w:val="ListParagraph"/>
        <w:numPr>
          <w:ilvl w:val="0"/>
          <w:numId w:val="10"/>
        </w:numPr>
      </w:pPr>
      <w:r>
        <w:t>1-bit indicator output, specified as ‘</w:t>
      </w:r>
      <w:proofErr w:type="spellStart"/>
      <w:r>
        <w:t>dst_out</w:t>
      </w:r>
      <w:proofErr w:type="spellEnd"/>
      <w:r>
        <w:t>’</w:t>
      </w:r>
    </w:p>
    <w:p w:rsidR="00172BEB" w:rsidRDefault="00317BE4" w:rsidP="00172BEB">
      <w:pPr>
        <w:pStyle w:val="ListParagraph"/>
        <w:numPr>
          <w:ilvl w:val="0"/>
          <w:numId w:val="10"/>
        </w:numPr>
      </w:pPr>
      <w:r>
        <w:rPr>
          <w:noProof/>
        </w:rPr>
        <w:drawing>
          <wp:anchor distT="0" distB="0" distL="114300" distR="114300" simplePos="0" relativeHeight="251745280" behindDoc="1" locked="0" layoutInCell="1" allowOverlap="1" wp14:anchorId="34E06641" wp14:editId="1FBF8B14">
            <wp:simplePos x="0" y="0"/>
            <wp:positionH relativeFrom="margin">
              <wp:align>center</wp:align>
            </wp:positionH>
            <wp:positionV relativeFrom="paragraph">
              <wp:posOffset>196850</wp:posOffset>
            </wp:positionV>
            <wp:extent cx="4229100"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29100" cy="1123950"/>
                    </a:xfrm>
                    <a:prstGeom prst="rect">
                      <a:avLst/>
                    </a:prstGeom>
                  </pic:spPr>
                </pic:pic>
              </a:graphicData>
            </a:graphic>
            <wp14:sizeRelH relativeFrom="page">
              <wp14:pctWidth>0</wp14:pctWidth>
            </wp14:sizeRelH>
            <wp14:sizeRelV relativeFrom="page">
              <wp14:pctHeight>0</wp14:pctHeight>
            </wp14:sizeRelV>
          </wp:anchor>
        </w:drawing>
      </w:r>
      <w:r w:rsidR="00172BEB">
        <w:t>4 7-bit LED display outputs, specified as ‘hex(n)[6..0]’</w:t>
      </w:r>
    </w:p>
    <w:p w:rsidR="00172BEB" w:rsidRDefault="00172BEB" w:rsidP="00172BEB">
      <w:pPr>
        <w:pStyle w:val="Caption"/>
        <w:jc w:val="center"/>
        <w:rPr>
          <w:i w:val="0"/>
        </w:rPr>
      </w:pPr>
    </w:p>
    <w:p w:rsidR="00756462" w:rsidRDefault="00756462" w:rsidP="00172BEB">
      <w:pPr>
        <w:pStyle w:val="Caption"/>
        <w:rPr>
          <w:i w:val="0"/>
        </w:rPr>
      </w:pPr>
    </w:p>
    <w:p w:rsidR="00756462" w:rsidRPr="00756462" w:rsidRDefault="00756462" w:rsidP="00756462"/>
    <w:p w:rsidR="00317BE4" w:rsidRDefault="00317BE4" w:rsidP="00756462">
      <w:pPr>
        <w:pStyle w:val="Caption"/>
        <w:jc w:val="center"/>
        <w:rPr>
          <w:i w:val="0"/>
        </w:rPr>
      </w:pPr>
    </w:p>
    <w:p w:rsidR="005607E5" w:rsidRPr="005607E5" w:rsidRDefault="00172BEB" w:rsidP="005607E5">
      <w:pPr>
        <w:pStyle w:val="Caption"/>
        <w:jc w:val="center"/>
        <w:rPr>
          <w:i w:val="0"/>
        </w:rPr>
      </w:pPr>
      <w:r w:rsidRPr="00217D64">
        <w:rPr>
          <w:i w:val="0"/>
        </w:rPr>
        <w:t xml:space="preserve">Fig: Higher abstraction for </w:t>
      </w:r>
      <w:r w:rsidR="00AB2E8E">
        <w:rPr>
          <w:i w:val="0"/>
        </w:rPr>
        <w:t xml:space="preserve">the </w:t>
      </w:r>
      <w:r>
        <w:rPr>
          <w:i w:val="0"/>
        </w:rPr>
        <w:t>integrated</w:t>
      </w:r>
      <w:r w:rsidRPr="00217D64">
        <w:rPr>
          <w:i w:val="0"/>
        </w:rPr>
        <w:t xml:space="preserve"> circuit</w:t>
      </w:r>
    </w:p>
    <w:p w:rsidR="00675758" w:rsidRDefault="00675758" w:rsidP="00675758">
      <w:r>
        <w:t xml:space="preserve">The clock input is mapped to the 50MHz clock on the Altera board. </w:t>
      </w:r>
      <w:r w:rsidR="004B6839">
        <w:t>It has been noted however, on performing multiple simulations, that the circuit never attains 50MHz frequency. In fact the circuit has been seen to attain a maximum of 45.55MHz. While this does not cause occurrence of error in regular operation, this is however a discrepancy between the circuit’s performance specification and actual performance attained.</w:t>
      </w:r>
    </w:p>
    <w:p w:rsidR="008C460D" w:rsidRDefault="008C460D" w:rsidP="008C460D">
      <w:pPr>
        <w:jc w:val="center"/>
      </w:pPr>
      <w:r>
        <w:rPr>
          <w:noProof/>
        </w:rPr>
        <w:drawing>
          <wp:inline distT="0" distB="0" distL="0" distR="0" wp14:anchorId="6CFBE3A8" wp14:editId="5364D42D">
            <wp:extent cx="3528204" cy="1368773"/>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3301" cy="1386268"/>
                    </a:xfrm>
                    <a:prstGeom prst="rect">
                      <a:avLst/>
                    </a:prstGeom>
                  </pic:spPr>
                </pic:pic>
              </a:graphicData>
            </a:graphic>
          </wp:inline>
        </w:drawing>
      </w:r>
    </w:p>
    <w:p w:rsidR="008C460D" w:rsidRDefault="008C460D" w:rsidP="008C460D">
      <w:pPr>
        <w:pStyle w:val="Caption"/>
        <w:jc w:val="center"/>
        <w:rPr>
          <w:i w:val="0"/>
        </w:rPr>
      </w:pPr>
      <w:r w:rsidRPr="00217D64">
        <w:rPr>
          <w:i w:val="0"/>
        </w:rPr>
        <w:t xml:space="preserve">Fig: </w:t>
      </w:r>
      <w:r w:rsidR="001545E8">
        <w:rPr>
          <w:i w:val="0"/>
        </w:rPr>
        <w:t>Timing Analyzer Summary for the integrated circuit</w:t>
      </w:r>
      <w:r w:rsidR="000B36AC">
        <w:rPr>
          <w:i w:val="0"/>
        </w:rPr>
        <w:t xml:space="preserve"> showing clock frequency max out at 45.41MHz</w:t>
      </w:r>
    </w:p>
    <w:p w:rsidR="001D60A9" w:rsidRDefault="00047ED5" w:rsidP="001D60A9">
      <w:r>
        <w:t xml:space="preserve">As previously mentioned, the controller module implements the user interface of the system. The controller module is </w:t>
      </w:r>
      <w:r w:rsidR="0013589B">
        <w:t>imported</w:t>
      </w:r>
      <w:r>
        <w:t xml:space="preserve"> </w:t>
      </w:r>
      <w:r w:rsidR="0013589B">
        <w:t>into</w:t>
      </w:r>
      <w:r>
        <w:t xml:space="preserve"> the master </w:t>
      </w:r>
      <w:proofErr w:type="spellStart"/>
      <w:r>
        <w:t>vhdl</w:t>
      </w:r>
      <w:proofErr w:type="spellEnd"/>
      <w:r w:rsidR="00DD4477">
        <w:t xml:space="preserve"> code</w:t>
      </w:r>
      <w:r w:rsidR="00802D7B">
        <w:t xml:space="preserve"> (g20_lab5</w:t>
      </w:r>
      <w:r w:rsidR="00257600">
        <w:t>.vhd</w:t>
      </w:r>
      <w:r w:rsidR="00802D7B">
        <w:t>)</w:t>
      </w:r>
      <w:r w:rsidR="00DD4477">
        <w:t xml:space="preserve">, which only implements the display functionality of the system. </w:t>
      </w:r>
      <w:r w:rsidR="009C4EB2">
        <w:t>Only single process block is implemented, which takes into the sensitivity list the previously mentioned state enable signals</w:t>
      </w:r>
      <w:r w:rsidR="0089497C">
        <w:t xml:space="preserve"> among other signals</w:t>
      </w:r>
      <w:r w:rsidR="002C470E">
        <w:t>.</w:t>
      </w:r>
      <w:r w:rsidR="00CE42E7">
        <w:t xml:space="preserve"> This ensures that the system keeps track of the bit manipulation done on the input signals and </w:t>
      </w:r>
      <w:r w:rsidR="003E7792">
        <w:t xml:space="preserve">operates conditionally case-by-case. </w:t>
      </w:r>
    </w:p>
    <w:p w:rsidR="001D60A9" w:rsidRPr="001D60A9" w:rsidRDefault="001D60A9" w:rsidP="001D60A9"/>
    <w:p w:rsidR="002044F0" w:rsidRDefault="002044F0" w:rsidP="008E7D2D">
      <w:pPr>
        <w:sectPr w:rsidR="002044F0" w:rsidSect="002B4B1E">
          <w:pgSz w:w="12240" w:h="15840"/>
          <w:pgMar w:top="720" w:right="720" w:bottom="720" w:left="720" w:header="720" w:footer="720" w:gutter="0"/>
          <w:pgNumType w:start="0"/>
          <w:cols w:space="720"/>
          <w:titlePg/>
          <w:docGrid w:linePitch="360"/>
        </w:sectPr>
      </w:pPr>
    </w:p>
    <w:p w:rsidR="00E105A7" w:rsidRDefault="002044F0" w:rsidP="002044F0">
      <w:pPr>
        <w:pStyle w:val="Heading1"/>
      </w:pPr>
      <w:r>
        <w:lastRenderedPageBreak/>
        <w:t>Testing</w:t>
      </w:r>
    </w:p>
    <w:p w:rsidR="00A703C4" w:rsidRDefault="002044F0" w:rsidP="00231968">
      <w:pPr>
        <w:pStyle w:val="Heading3"/>
      </w:pPr>
      <w:r>
        <w:t>Finite State Machine Testing</w:t>
      </w:r>
    </w:p>
    <w:p w:rsidR="002044F0" w:rsidRDefault="00A703C4" w:rsidP="00A703C4">
      <w:pPr>
        <w:pStyle w:val="Heading4"/>
      </w:pPr>
      <w:r>
        <w:rPr>
          <w:noProof/>
        </w:rPr>
        <w:drawing>
          <wp:anchor distT="0" distB="0" distL="114300" distR="114300" simplePos="0" relativeHeight="251746304" behindDoc="1" locked="0" layoutInCell="1" allowOverlap="1" wp14:anchorId="030A0758" wp14:editId="32C87364">
            <wp:simplePos x="0" y="0"/>
            <wp:positionH relativeFrom="margin">
              <wp:align>center</wp:align>
            </wp:positionH>
            <wp:positionV relativeFrom="paragraph">
              <wp:posOffset>226695</wp:posOffset>
            </wp:positionV>
            <wp:extent cx="9496425" cy="1926590"/>
            <wp:effectExtent l="0" t="0" r="9525"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96425" cy="1926590"/>
                    </a:xfrm>
                    <a:prstGeom prst="rect">
                      <a:avLst/>
                    </a:prstGeom>
                  </pic:spPr>
                </pic:pic>
              </a:graphicData>
            </a:graphic>
            <wp14:sizeRelH relativeFrom="page">
              <wp14:pctWidth>0</wp14:pctWidth>
            </wp14:sizeRelH>
            <wp14:sizeRelV relativeFrom="page">
              <wp14:pctHeight>0</wp14:pctHeight>
            </wp14:sizeRelV>
          </wp:anchor>
        </w:drawing>
      </w:r>
      <w:r>
        <w:t xml:space="preserve">Case- Test </w:t>
      </w:r>
      <w:r w:rsidR="003146C5">
        <w:t xml:space="preserve">appropriate </w:t>
      </w:r>
      <w:r>
        <w:t>state transitions</w:t>
      </w:r>
      <w:r w:rsidR="003146C5">
        <w:t xml:space="preserve"> following provided inputs</w:t>
      </w:r>
    </w:p>
    <w:p w:rsidR="00A703C4" w:rsidRDefault="00A703C4" w:rsidP="00A703C4"/>
    <w:p w:rsidR="00A703C4" w:rsidRDefault="00A703C4" w:rsidP="00A703C4"/>
    <w:p w:rsidR="00A703C4" w:rsidRDefault="00A703C4" w:rsidP="00A703C4"/>
    <w:p w:rsidR="00A703C4" w:rsidRDefault="00A703C4" w:rsidP="00A703C4"/>
    <w:p w:rsidR="00A703C4" w:rsidRDefault="00A703C4" w:rsidP="00A703C4"/>
    <w:p w:rsidR="00A703C4" w:rsidRDefault="00A703C4" w:rsidP="00A703C4"/>
    <w:p w:rsidR="00A703C4" w:rsidRDefault="00A703C4" w:rsidP="00A703C4"/>
    <w:p w:rsidR="00A703C4" w:rsidRDefault="00A703C4" w:rsidP="00A703C4">
      <w:pPr>
        <w:pStyle w:val="Caption"/>
        <w:jc w:val="center"/>
        <w:rPr>
          <w:i w:val="0"/>
        </w:rPr>
      </w:pPr>
      <w:r w:rsidRPr="00217D64">
        <w:rPr>
          <w:i w:val="0"/>
        </w:rPr>
        <w:t xml:space="preserve">Fig: </w:t>
      </w:r>
      <w:r>
        <w:rPr>
          <w:i w:val="0"/>
        </w:rPr>
        <w:t>Functional simulation of the FSM testing appropriate state transitions</w:t>
      </w:r>
    </w:p>
    <w:p w:rsidR="003146C5" w:rsidRDefault="003146C5" w:rsidP="003146C5"/>
    <w:p w:rsidR="003146C5" w:rsidRDefault="003146C5" w:rsidP="00231968">
      <w:pPr>
        <w:pStyle w:val="Heading3"/>
      </w:pPr>
      <w:r>
        <w:t>Full System Testing</w:t>
      </w:r>
    </w:p>
    <w:p w:rsidR="003146C5" w:rsidRDefault="003146C5" w:rsidP="003146C5">
      <w:pPr>
        <w:pStyle w:val="Heading4"/>
      </w:pPr>
      <w:r>
        <w:t xml:space="preserve">Case- </w:t>
      </w:r>
      <w:r w:rsidR="00A56A95">
        <w:t>Test display</w:t>
      </w:r>
    </w:p>
    <w:p w:rsidR="00A56A95" w:rsidRPr="00A56A95" w:rsidRDefault="00231968" w:rsidP="00A56A95">
      <w:r>
        <w:rPr>
          <w:noProof/>
        </w:rPr>
        <w:drawing>
          <wp:inline distT="0" distB="0" distL="0" distR="0" wp14:anchorId="62D212F2" wp14:editId="2C44CAC9">
            <wp:extent cx="9144000" cy="263779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2637790"/>
                    </a:xfrm>
                    <a:prstGeom prst="rect">
                      <a:avLst/>
                    </a:prstGeom>
                  </pic:spPr>
                </pic:pic>
              </a:graphicData>
            </a:graphic>
          </wp:inline>
        </w:drawing>
      </w:r>
    </w:p>
    <w:p w:rsidR="00662E03" w:rsidRDefault="00231968" w:rsidP="00662E03">
      <w:pPr>
        <w:pStyle w:val="Caption"/>
        <w:jc w:val="center"/>
        <w:rPr>
          <w:i w:val="0"/>
        </w:rPr>
      </w:pPr>
      <w:r w:rsidRPr="00217D64">
        <w:rPr>
          <w:i w:val="0"/>
        </w:rPr>
        <w:t xml:space="preserve">Fig: </w:t>
      </w:r>
      <w:r>
        <w:rPr>
          <w:i w:val="0"/>
        </w:rPr>
        <w:t xml:space="preserve">Functional simulation of the </w:t>
      </w:r>
      <w:r w:rsidR="00853030">
        <w:rPr>
          <w:i w:val="0"/>
        </w:rPr>
        <w:t>integrated system checking LED display for respective switch inputs</w:t>
      </w:r>
    </w:p>
    <w:p w:rsidR="00662E03" w:rsidRDefault="0093181F" w:rsidP="00662E03">
      <w:pPr>
        <w:pStyle w:val="Heading4"/>
      </w:pPr>
      <w:r>
        <w:lastRenderedPageBreak/>
        <w:t>Case- Test input latching</w:t>
      </w:r>
    </w:p>
    <w:p w:rsidR="00662E03" w:rsidRDefault="00662E03" w:rsidP="00662E03">
      <w:r>
        <w:rPr>
          <w:noProof/>
        </w:rPr>
        <w:drawing>
          <wp:inline distT="0" distB="0" distL="0" distR="0" wp14:anchorId="6E52D94D" wp14:editId="61AA20AE">
            <wp:extent cx="9144000" cy="263334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0" cy="2633345"/>
                    </a:xfrm>
                    <a:prstGeom prst="rect">
                      <a:avLst/>
                    </a:prstGeom>
                  </pic:spPr>
                </pic:pic>
              </a:graphicData>
            </a:graphic>
          </wp:inline>
        </w:drawing>
      </w:r>
    </w:p>
    <w:p w:rsidR="00662E03" w:rsidRDefault="00662E03" w:rsidP="00662E03">
      <w:pPr>
        <w:pStyle w:val="Caption"/>
        <w:jc w:val="center"/>
        <w:rPr>
          <w:i w:val="0"/>
        </w:rPr>
      </w:pPr>
      <w:r w:rsidRPr="00217D64">
        <w:rPr>
          <w:i w:val="0"/>
        </w:rPr>
        <w:t xml:space="preserve">Fig: </w:t>
      </w:r>
      <w:r>
        <w:rPr>
          <w:i w:val="0"/>
        </w:rPr>
        <w:t>Functional simulation of the integrated system checking LED display for proper latching of inputs followed by LED display</w:t>
      </w:r>
    </w:p>
    <w:p w:rsidR="00662E03" w:rsidRDefault="0062063D" w:rsidP="0062063D">
      <w:pPr>
        <w:pStyle w:val="Heading4"/>
      </w:pPr>
      <w:r>
        <w:t>Case- Altera onboard test</w:t>
      </w:r>
    </w:p>
    <w:p w:rsidR="0062063D" w:rsidRDefault="0062063D" w:rsidP="0062063D">
      <w:r>
        <w:t>The following pin assignments have been used to test the circuit on board.</w:t>
      </w:r>
    </w:p>
    <w:p w:rsidR="0062063D" w:rsidRDefault="0062063D" w:rsidP="0062063D">
      <w:r>
        <w:rPr>
          <w:noProof/>
        </w:rPr>
        <w:drawing>
          <wp:inline distT="0" distB="0" distL="0" distR="0" wp14:anchorId="68B8FC38" wp14:editId="4569AD06">
            <wp:extent cx="8435975" cy="2505075"/>
            <wp:effectExtent l="0" t="0" r="3175"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3471"/>
                    <a:stretch/>
                  </pic:blipFill>
                  <pic:spPr bwMode="auto">
                    <a:xfrm>
                      <a:off x="0" y="0"/>
                      <a:ext cx="8435975" cy="2505075"/>
                    </a:xfrm>
                    <a:prstGeom prst="rect">
                      <a:avLst/>
                    </a:prstGeom>
                    <a:ln>
                      <a:noFill/>
                    </a:ln>
                    <a:extLst>
                      <a:ext uri="{53640926-AAD7-44D8-BBD7-CCE9431645EC}">
                        <a14:shadowObscured xmlns:a14="http://schemas.microsoft.com/office/drawing/2010/main"/>
                      </a:ext>
                    </a:extLst>
                  </pic:spPr>
                </pic:pic>
              </a:graphicData>
            </a:graphic>
          </wp:inline>
        </w:drawing>
      </w:r>
    </w:p>
    <w:p w:rsidR="00662E03" w:rsidRDefault="0062063D" w:rsidP="000E2C03">
      <w:pPr>
        <w:pStyle w:val="Caption"/>
        <w:jc w:val="center"/>
      </w:pPr>
      <w:r w:rsidRPr="00217D64">
        <w:rPr>
          <w:i w:val="0"/>
        </w:rPr>
        <w:t xml:space="preserve">Fig: </w:t>
      </w:r>
      <w:r>
        <w:rPr>
          <w:i w:val="0"/>
        </w:rPr>
        <w:t>Pin assignment table for Altera board testing (part 1 of 2)</w:t>
      </w:r>
    </w:p>
    <w:p w:rsidR="00662E03" w:rsidRDefault="000E2C03" w:rsidP="00662E03">
      <w:r>
        <w:rPr>
          <w:noProof/>
        </w:rPr>
        <w:lastRenderedPageBreak/>
        <w:drawing>
          <wp:inline distT="0" distB="0" distL="0" distR="0" wp14:anchorId="5E63020C" wp14:editId="198BFF56">
            <wp:extent cx="8782050" cy="4429125"/>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82050" cy="4429125"/>
                    </a:xfrm>
                    <a:prstGeom prst="rect">
                      <a:avLst/>
                    </a:prstGeom>
                  </pic:spPr>
                </pic:pic>
              </a:graphicData>
            </a:graphic>
          </wp:inline>
        </w:drawing>
      </w:r>
    </w:p>
    <w:p w:rsidR="000E2C03" w:rsidRDefault="000E2C03" w:rsidP="000E2C03">
      <w:pPr>
        <w:pStyle w:val="Caption"/>
        <w:jc w:val="center"/>
        <w:rPr>
          <w:i w:val="0"/>
        </w:rPr>
      </w:pPr>
      <w:r w:rsidRPr="00217D64">
        <w:rPr>
          <w:i w:val="0"/>
        </w:rPr>
        <w:t xml:space="preserve">Fig: </w:t>
      </w:r>
      <w:r>
        <w:rPr>
          <w:i w:val="0"/>
        </w:rPr>
        <w:t>Pin assignment table (contd.) for Altera board testing (part 2 of 2)</w:t>
      </w:r>
    </w:p>
    <w:p w:rsidR="003F6B10" w:rsidRDefault="003F6B10" w:rsidP="00284900"/>
    <w:p w:rsidR="003F6B10" w:rsidRDefault="003F6B10" w:rsidP="00284900"/>
    <w:p w:rsidR="003F6B10" w:rsidRDefault="003F6B10" w:rsidP="00284900"/>
    <w:p w:rsidR="003F6B10" w:rsidRPr="00284900" w:rsidRDefault="003F6B10" w:rsidP="00284900">
      <w:pPr>
        <w:sectPr w:rsidR="003F6B10" w:rsidRPr="00284900" w:rsidSect="002044F0">
          <w:pgSz w:w="15840" w:h="12240" w:orient="landscape"/>
          <w:pgMar w:top="720" w:right="720" w:bottom="720" w:left="720" w:header="720" w:footer="720" w:gutter="0"/>
          <w:pgNumType w:start="0"/>
          <w:cols w:space="720"/>
          <w:titlePg/>
          <w:docGrid w:linePitch="360"/>
        </w:sectPr>
      </w:pPr>
    </w:p>
    <w:p w:rsidR="002873CD" w:rsidRDefault="002873CD" w:rsidP="002873CD">
      <w:pPr>
        <w:pStyle w:val="Heading1"/>
      </w:pPr>
      <w:r>
        <w:lastRenderedPageBreak/>
        <w:t xml:space="preserve">Description of </w:t>
      </w:r>
      <w:r w:rsidR="00583EE8">
        <w:t>M</w:t>
      </w:r>
      <w:r>
        <w:t>odules</w:t>
      </w:r>
      <w:r w:rsidR="009C1C30">
        <w:t xml:space="preserve"> </w:t>
      </w:r>
      <w:r w:rsidR="00583EE8">
        <w:t>U</w:t>
      </w:r>
      <w:r w:rsidR="009C1C30">
        <w:t>sed</w:t>
      </w:r>
    </w:p>
    <w:p w:rsidR="00837C63" w:rsidRDefault="00F7123E" w:rsidP="00837C63">
      <w:r>
        <w:t>T</w:t>
      </w:r>
      <w:r w:rsidR="00837C63">
        <w:t xml:space="preserve">his lab integrates all the modules that have been previously built throughout the duration of the course. </w:t>
      </w:r>
      <w:r w:rsidR="00CA3E15">
        <w:t xml:space="preserve">While all of them have been implicitly instantiated at one point or other, some of the major modules that have been implemented in the master </w:t>
      </w:r>
      <w:r w:rsidR="007C5999">
        <w:t>data path</w:t>
      </w:r>
      <w:r w:rsidR="00CA3E15">
        <w:t xml:space="preserve"> module and their functional description is provided in the following.</w:t>
      </w:r>
    </w:p>
    <w:p w:rsidR="008B6B44" w:rsidRDefault="00AA0533" w:rsidP="00E941CF">
      <w:pPr>
        <w:pStyle w:val="Heading3"/>
      </w:pPr>
      <w:r>
        <w:t>g</w:t>
      </w:r>
      <w:r w:rsidR="00E941CF">
        <w:t>20_YMD_Counter</w:t>
      </w:r>
    </w:p>
    <w:p w:rsidR="00E941CF" w:rsidRPr="00E941CF" w:rsidRDefault="000E077C" w:rsidP="00E941CF">
      <w:pPr>
        <w:rPr>
          <w:lang w:val="en-CA"/>
        </w:rPr>
      </w:pPr>
      <w:r>
        <w:rPr>
          <w:lang w:val="en-CA"/>
        </w:rPr>
        <w:t>A</w:t>
      </w:r>
      <w:r w:rsidR="00E941CF" w:rsidRPr="00E941CF">
        <w:rPr>
          <w:lang w:val="en-CA"/>
        </w:rPr>
        <w:t xml:space="preserve"> circuit that counts up Day, Month and Year for Earth and resets according to specification. </w:t>
      </w:r>
    </w:p>
    <w:p w:rsidR="00E941CF" w:rsidRPr="00E941CF" w:rsidRDefault="00E941CF" w:rsidP="00E941CF">
      <w:pPr>
        <w:rPr>
          <w:lang w:val="en-CA"/>
        </w:rPr>
      </w:pPr>
      <w:r w:rsidRPr="00E941CF">
        <w:rPr>
          <w:lang w:val="en-CA"/>
        </w:rPr>
        <w:t>The circuit is required to count up for days, months and years on Earth. It is expected to do so as per regular calendar counting- which necessitated the number of days in a month and the leap year considerations to be made during the circuit implementation. The circuit implements process block with the asynchronous clock and reset signals passed to the sensitivity list. Before implementing the process block, explicit cases for special situations have been outlined. This includes consideration of months with 30 and 31 days, and also leap year. Cases have also been defined for day, month and year reset. The circuit is required to count up to the year 4000.</w:t>
      </w:r>
    </w:p>
    <w:p w:rsidR="00E941CF" w:rsidRPr="00E941CF" w:rsidRDefault="00E941CF" w:rsidP="00E941CF">
      <w:pPr>
        <w:rPr>
          <w:lang w:val="en-CA"/>
        </w:rPr>
      </w:pPr>
      <w:r w:rsidRPr="00E941CF">
        <w:rPr>
          <w:lang w:val="en-CA"/>
        </w:rPr>
        <w:t xml:space="preserve">The main logic of the circuit is implemented in the process block. The block contains asynchronous clock and reset signals passed to its sensitivity list. The circuit is rising edge triggered, implying that changes will only take place during the rising edge of the clock transitions. Following the explicit case definitions made before the declaration of the process block and the commenting made all throughout, the </w:t>
      </w:r>
      <w:proofErr w:type="spellStart"/>
      <w:r w:rsidRPr="00E941CF">
        <w:rPr>
          <w:lang w:val="en-CA"/>
        </w:rPr>
        <w:t>vhdl</w:t>
      </w:r>
      <w:proofErr w:type="spellEnd"/>
      <w:r w:rsidRPr="00E941CF">
        <w:rPr>
          <w:lang w:val="en-CA"/>
        </w:rPr>
        <w:t xml:space="preserve"> logic implementation within the block is self-explanatory.</w:t>
      </w:r>
    </w:p>
    <w:p w:rsidR="00E941CF" w:rsidRPr="00E941CF" w:rsidRDefault="00E941CF" w:rsidP="00E941CF">
      <w:pPr>
        <w:rPr>
          <w:lang w:val="en-CA"/>
        </w:rPr>
      </w:pPr>
      <w:r w:rsidRPr="00E941CF">
        <w:rPr>
          <w:lang w:val="en-CA"/>
        </w:rPr>
        <w:t>The g20_YMD_Counter circuit has inputs and outputs defined as follows:</w:t>
      </w:r>
    </w:p>
    <w:p w:rsidR="00E941CF" w:rsidRPr="00E941CF" w:rsidRDefault="00E941CF" w:rsidP="00E941CF">
      <w:pPr>
        <w:pStyle w:val="ListParagraph"/>
        <w:numPr>
          <w:ilvl w:val="0"/>
          <w:numId w:val="3"/>
        </w:numPr>
        <w:rPr>
          <w:lang w:val="en-CA"/>
        </w:rPr>
      </w:pPr>
      <w:r w:rsidRPr="00E941CF">
        <w:rPr>
          <w:lang w:val="en-CA"/>
        </w:rPr>
        <w:t>1-bit asynchronous clock input, specified as ‘clock’</w:t>
      </w:r>
    </w:p>
    <w:p w:rsidR="00E941CF" w:rsidRPr="00E941CF" w:rsidRDefault="00E941CF" w:rsidP="00E941CF">
      <w:pPr>
        <w:pStyle w:val="ListParagraph"/>
        <w:numPr>
          <w:ilvl w:val="0"/>
          <w:numId w:val="3"/>
        </w:numPr>
        <w:rPr>
          <w:lang w:val="en-CA"/>
        </w:rPr>
      </w:pPr>
      <w:r w:rsidRPr="00E941CF">
        <w:rPr>
          <w:lang w:val="en-CA"/>
        </w:rPr>
        <w:t>1-bit asynchronous reset input, specified as ‘reset’</w:t>
      </w:r>
    </w:p>
    <w:p w:rsidR="00E941CF" w:rsidRPr="00E941CF" w:rsidRDefault="00E941CF" w:rsidP="00E941CF">
      <w:pPr>
        <w:pStyle w:val="ListParagraph"/>
        <w:numPr>
          <w:ilvl w:val="0"/>
          <w:numId w:val="3"/>
        </w:numPr>
        <w:rPr>
          <w:lang w:val="en-CA"/>
        </w:rPr>
      </w:pPr>
      <w:r w:rsidRPr="00E941CF">
        <w:rPr>
          <w:lang w:val="en-CA"/>
        </w:rPr>
        <w:t>Two 1-bit enable inputs, specified as ‘</w:t>
      </w:r>
      <w:proofErr w:type="spellStart"/>
      <w:r w:rsidRPr="00E941CF">
        <w:rPr>
          <w:lang w:val="en-CA"/>
        </w:rPr>
        <w:t>day_count_en</w:t>
      </w:r>
      <w:proofErr w:type="spellEnd"/>
      <w:r w:rsidRPr="00E941CF">
        <w:rPr>
          <w:lang w:val="en-CA"/>
        </w:rPr>
        <w:t>’ and ‘</w:t>
      </w:r>
      <w:proofErr w:type="spellStart"/>
      <w:r w:rsidRPr="00E941CF">
        <w:rPr>
          <w:lang w:val="en-CA"/>
        </w:rPr>
        <w:t>load_enable</w:t>
      </w:r>
      <w:proofErr w:type="spellEnd"/>
      <w:r w:rsidRPr="00E941CF">
        <w:rPr>
          <w:lang w:val="en-CA"/>
        </w:rPr>
        <w:t>’</w:t>
      </w:r>
    </w:p>
    <w:p w:rsidR="00E941CF" w:rsidRPr="00E941CF" w:rsidRDefault="00E941CF" w:rsidP="00E941CF">
      <w:pPr>
        <w:pStyle w:val="ListParagraph"/>
        <w:numPr>
          <w:ilvl w:val="0"/>
          <w:numId w:val="3"/>
        </w:numPr>
        <w:rPr>
          <w:lang w:val="en-CA"/>
        </w:rPr>
      </w:pPr>
      <w:r w:rsidRPr="00E941CF">
        <w:rPr>
          <w:lang w:val="en-CA"/>
        </w:rPr>
        <w:t>Three load inputs named ‘</w:t>
      </w:r>
      <w:proofErr w:type="spellStart"/>
      <w:r w:rsidRPr="00E941CF">
        <w:rPr>
          <w:lang w:val="en-CA"/>
        </w:rPr>
        <w:t>Y_Set</w:t>
      </w:r>
      <w:proofErr w:type="spellEnd"/>
      <w:r w:rsidRPr="00E941CF">
        <w:rPr>
          <w:lang w:val="en-CA"/>
        </w:rPr>
        <w:t>’= 12-bit, ‘</w:t>
      </w:r>
      <w:proofErr w:type="spellStart"/>
      <w:r w:rsidRPr="00E941CF">
        <w:rPr>
          <w:lang w:val="en-CA"/>
        </w:rPr>
        <w:t>M_Set</w:t>
      </w:r>
      <w:proofErr w:type="spellEnd"/>
      <w:r w:rsidRPr="00E941CF">
        <w:rPr>
          <w:lang w:val="en-CA"/>
        </w:rPr>
        <w:t>’= 4-bit and ‘</w:t>
      </w:r>
      <w:proofErr w:type="spellStart"/>
      <w:r w:rsidRPr="00E941CF">
        <w:rPr>
          <w:lang w:val="en-CA"/>
        </w:rPr>
        <w:t>D_Set</w:t>
      </w:r>
      <w:proofErr w:type="spellEnd"/>
      <w:r w:rsidRPr="00E941CF">
        <w:rPr>
          <w:lang w:val="en-CA"/>
        </w:rPr>
        <w:t>’= 5-bit</w:t>
      </w:r>
    </w:p>
    <w:p w:rsidR="00E941CF" w:rsidRPr="00E941CF" w:rsidRDefault="00E941CF" w:rsidP="00E941CF">
      <w:pPr>
        <w:pStyle w:val="ListParagraph"/>
        <w:numPr>
          <w:ilvl w:val="0"/>
          <w:numId w:val="3"/>
        </w:numPr>
        <w:rPr>
          <w:lang w:val="en-CA"/>
        </w:rPr>
      </w:pPr>
      <w:r w:rsidRPr="00E941CF">
        <w:rPr>
          <w:lang w:val="en-CA"/>
        </w:rPr>
        <w:t>Three outputs named ‘Years’= 12-bit, ‘Months’= 4-bit and ‘Days’= 5-bit</w:t>
      </w:r>
    </w:p>
    <w:p w:rsidR="00E941CF" w:rsidRPr="00E941CF" w:rsidRDefault="00820B56" w:rsidP="00E941CF">
      <w:pPr>
        <w:keepNext/>
        <w:jc w:val="center"/>
      </w:pPr>
      <w:r w:rsidRPr="00E941CF">
        <w:rPr>
          <w:noProof/>
        </w:rPr>
        <w:drawing>
          <wp:anchor distT="0" distB="0" distL="114300" distR="114300" simplePos="0" relativeHeight="251661312" behindDoc="1" locked="0" layoutInCell="1" allowOverlap="1" wp14:anchorId="4F1542CB" wp14:editId="7DB04640">
            <wp:simplePos x="0" y="0"/>
            <wp:positionH relativeFrom="margin">
              <wp:align>center</wp:align>
            </wp:positionH>
            <wp:positionV relativeFrom="paragraph">
              <wp:posOffset>9166</wp:posOffset>
            </wp:positionV>
            <wp:extent cx="6219825" cy="170116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338" t="5784" r="816" b="1652"/>
                    <a:stretch/>
                  </pic:blipFill>
                  <pic:spPr bwMode="auto">
                    <a:xfrm>
                      <a:off x="0" y="0"/>
                      <a:ext cx="6219825" cy="170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41CF" w:rsidRPr="00E941CF" w:rsidRDefault="00E941CF" w:rsidP="00E941CF">
      <w:pPr>
        <w:pStyle w:val="Caption"/>
        <w:ind w:left="2160" w:firstLine="720"/>
        <w:rPr>
          <w:i w:val="0"/>
          <w:sz w:val="22"/>
          <w:szCs w:val="22"/>
        </w:rPr>
      </w:pPr>
      <w:r w:rsidRPr="00E941CF">
        <w:rPr>
          <w:i w:val="0"/>
          <w:sz w:val="22"/>
          <w:szCs w:val="22"/>
        </w:rPr>
        <w:t xml:space="preserve">                 </w:t>
      </w:r>
    </w:p>
    <w:p w:rsidR="00E941CF" w:rsidRPr="00E941CF" w:rsidRDefault="00E941CF" w:rsidP="00E941CF">
      <w:pPr>
        <w:pStyle w:val="Caption"/>
        <w:ind w:left="2160" w:firstLine="720"/>
        <w:rPr>
          <w:i w:val="0"/>
          <w:sz w:val="22"/>
          <w:szCs w:val="22"/>
        </w:rPr>
      </w:pPr>
    </w:p>
    <w:p w:rsidR="00E941CF" w:rsidRPr="00E941CF" w:rsidRDefault="00E941CF" w:rsidP="00E941CF">
      <w:pPr>
        <w:pStyle w:val="Caption"/>
        <w:ind w:left="2160" w:firstLine="720"/>
        <w:rPr>
          <w:i w:val="0"/>
          <w:sz w:val="22"/>
          <w:szCs w:val="22"/>
        </w:rPr>
      </w:pPr>
    </w:p>
    <w:p w:rsidR="00E941CF" w:rsidRPr="00E941CF" w:rsidRDefault="00E941CF" w:rsidP="00E941CF">
      <w:pPr>
        <w:pStyle w:val="Caption"/>
        <w:ind w:left="2160" w:firstLine="720"/>
        <w:rPr>
          <w:i w:val="0"/>
          <w:sz w:val="22"/>
          <w:szCs w:val="22"/>
        </w:rPr>
      </w:pPr>
    </w:p>
    <w:p w:rsidR="00005E6A" w:rsidRDefault="00005E6A" w:rsidP="00BC4009">
      <w:pPr>
        <w:pStyle w:val="Caption"/>
        <w:jc w:val="center"/>
        <w:rPr>
          <w:i w:val="0"/>
        </w:rPr>
      </w:pPr>
    </w:p>
    <w:p w:rsidR="00E941CF" w:rsidRPr="00217D64" w:rsidRDefault="00E941CF" w:rsidP="00BC4009">
      <w:pPr>
        <w:pStyle w:val="Caption"/>
        <w:jc w:val="center"/>
        <w:rPr>
          <w:i w:val="0"/>
        </w:rPr>
      </w:pPr>
      <w:r w:rsidRPr="00217D64">
        <w:rPr>
          <w:i w:val="0"/>
        </w:rPr>
        <w:t xml:space="preserve">Fig: Higher abstraction for </w:t>
      </w:r>
      <w:r w:rsidR="00EA1851" w:rsidRPr="00217D64">
        <w:rPr>
          <w:i w:val="0"/>
        </w:rPr>
        <w:t>g20_YMD_counter</w:t>
      </w:r>
      <w:r w:rsidRPr="00217D64">
        <w:rPr>
          <w:i w:val="0"/>
        </w:rPr>
        <w:t xml:space="preserve"> circuit</w:t>
      </w:r>
    </w:p>
    <w:p w:rsidR="00820B56" w:rsidRDefault="00820B56" w:rsidP="00EA1851">
      <w:pPr>
        <w:pStyle w:val="Heading3"/>
      </w:pPr>
    </w:p>
    <w:p w:rsidR="00EA1851" w:rsidRPr="00C86201" w:rsidRDefault="00B206DB" w:rsidP="00EA1851">
      <w:pPr>
        <w:pStyle w:val="Heading3"/>
        <w:rPr>
          <w:lang w:val="en-CA"/>
        </w:rPr>
      </w:pPr>
      <w:r>
        <w:t>g</w:t>
      </w:r>
      <w:r w:rsidR="00EA1851">
        <w:t>20_UTC_to_MTC</w:t>
      </w:r>
      <w:r w:rsidR="00EA1851" w:rsidRPr="00C86201">
        <w:rPr>
          <w:lang w:val="en-CA"/>
        </w:rPr>
        <w:t xml:space="preserve"> </w:t>
      </w:r>
    </w:p>
    <w:p w:rsidR="00EA1851" w:rsidRPr="00EA1851" w:rsidRDefault="00347B5B" w:rsidP="00EA1851">
      <w:pPr>
        <w:rPr>
          <w:lang w:val="en-CA"/>
        </w:rPr>
      </w:pPr>
      <w:r>
        <w:rPr>
          <w:lang w:val="en-CA"/>
        </w:rPr>
        <w:t>A</w:t>
      </w:r>
      <w:r w:rsidR="00FE5333">
        <w:rPr>
          <w:lang w:val="en-CA"/>
        </w:rPr>
        <w:t xml:space="preserve"> circuit </w:t>
      </w:r>
      <w:r w:rsidR="00EA1851" w:rsidRPr="00EA1851">
        <w:rPr>
          <w:lang w:val="en-CA"/>
        </w:rPr>
        <w:t>that takes in Earth time and date and generates the corresponding Mars time of day.</w:t>
      </w:r>
    </w:p>
    <w:p w:rsidR="00EA1851" w:rsidRPr="00EA1851" w:rsidRDefault="00EA1851" w:rsidP="00EA1851">
      <w:pPr>
        <w:rPr>
          <w:lang w:val="en-CA"/>
        </w:rPr>
      </w:pPr>
      <w:r w:rsidRPr="00EA1851">
        <w:rPr>
          <w:lang w:val="en-CA"/>
        </w:rPr>
        <w:t>The circuit is required to calculate the time of day in Mars, given time and date parameters on Earth. The motive behind this circuit implementation is to synchronize both the Earth and Mars clock, i.e. set the Mars clock following the Earth parameters. The implementation of this circuit largely relies on the standardisation discussions and conversion methods stated in the lab slides. The computation of the Mars time involves other modular computations in the process. Notably using the formula given in the lab slides, ‘</w:t>
      </w:r>
      <w:proofErr w:type="spellStart"/>
      <w:r w:rsidRPr="00EA1851">
        <w:rPr>
          <w:lang w:val="en-CA"/>
        </w:rPr>
        <w:t>NDays</w:t>
      </w:r>
      <w:proofErr w:type="spellEnd"/>
      <w:r w:rsidRPr="00EA1851">
        <w:rPr>
          <w:lang w:val="en-CA"/>
        </w:rPr>
        <w:t>’ is computed in a process block that takes asynchronous clock and reset signals in the sensitivity list. This variable represents the number of times the YMD counter gets incremented. Another variable ‘</w:t>
      </w:r>
      <w:proofErr w:type="spellStart"/>
      <w:r w:rsidRPr="00EA1851">
        <w:rPr>
          <w:lang w:val="en-CA"/>
        </w:rPr>
        <w:t>day_frac</w:t>
      </w:r>
      <w:proofErr w:type="spellEnd"/>
      <w:r w:rsidRPr="00EA1851">
        <w:rPr>
          <w:lang w:val="en-CA"/>
        </w:rPr>
        <w:t xml:space="preserve">’ which is the day-fraction representation of seconds is computed using one of the previously built lab modules (g20_Seconds_to_Days). Following computation of each of these variables the corresponding Julian Date is </w:t>
      </w:r>
      <w:r w:rsidRPr="00EA1851">
        <w:rPr>
          <w:lang w:val="en-CA"/>
        </w:rPr>
        <w:lastRenderedPageBreak/>
        <w:t xml:space="preserve">evaluated. The circuit finally implements LPM multiplication and add-sub module to extract the hours, minutes and seconds components of MTC, followed by a process block implementation to latch the extracted outputs. The computation primarily employs concepts of fixed point arithmetic. A 1-bit output ‘done’ is asserted when the operation completes. </w:t>
      </w:r>
    </w:p>
    <w:p w:rsidR="00EA1851" w:rsidRPr="00EA1851" w:rsidRDefault="00EA1851" w:rsidP="00EA1851">
      <w:pPr>
        <w:rPr>
          <w:lang w:val="en-CA"/>
        </w:rPr>
      </w:pPr>
      <w:r w:rsidRPr="00EA1851">
        <w:rPr>
          <w:lang w:val="en-CA"/>
        </w:rPr>
        <w:t>The g20_UTC_to_MTC circuit has inputs and outputs defined as follows:</w:t>
      </w:r>
    </w:p>
    <w:p w:rsidR="00EA1851" w:rsidRPr="00EA1851" w:rsidRDefault="00EA1851" w:rsidP="00EA1851">
      <w:pPr>
        <w:pStyle w:val="ListParagraph"/>
        <w:numPr>
          <w:ilvl w:val="0"/>
          <w:numId w:val="3"/>
        </w:numPr>
        <w:rPr>
          <w:lang w:val="en-CA"/>
        </w:rPr>
      </w:pPr>
      <w:r w:rsidRPr="00EA1851">
        <w:rPr>
          <w:lang w:val="en-CA"/>
        </w:rPr>
        <w:t>1-bit asynchronous clock input, specified as ‘clock’</w:t>
      </w:r>
    </w:p>
    <w:p w:rsidR="00EA1851" w:rsidRPr="00EA1851" w:rsidRDefault="00EA1851" w:rsidP="00EA1851">
      <w:pPr>
        <w:pStyle w:val="ListParagraph"/>
        <w:numPr>
          <w:ilvl w:val="0"/>
          <w:numId w:val="3"/>
        </w:numPr>
        <w:rPr>
          <w:lang w:val="en-CA"/>
        </w:rPr>
      </w:pPr>
      <w:r w:rsidRPr="00EA1851">
        <w:rPr>
          <w:lang w:val="en-CA"/>
        </w:rPr>
        <w:t>1-bit asynchronous reset input, specified as ‘reset’</w:t>
      </w:r>
    </w:p>
    <w:p w:rsidR="00EA1851" w:rsidRPr="00EA1851" w:rsidRDefault="00EA1851" w:rsidP="00EA1851">
      <w:pPr>
        <w:pStyle w:val="ListParagraph"/>
        <w:numPr>
          <w:ilvl w:val="0"/>
          <w:numId w:val="3"/>
        </w:numPr>
        <w:rPr>
          <w:lang w:val="en-CA"/>
        </w:rPr>
      </w:pPr>
      <w:r w:rsidRPr="00EA1851">
        <w:rPr>
          <w:lang w:val="en-CA"/>
        </w:rPr>
        <w:t>Three load inputs named ‘</w:t>
      </w:r>
      <w:proofErr w:type="spellStart"/>
      <w:r w:rsidRPr="00EA1851">
        <w:rPr>
          <w:lang w:val="en-CA"/>
        </w:rPr>
        <w:t>earth_year</w:t>
      </w:r>
      <w:proofErr w:type="spellEnd"/>
      <w:r w:rsidRPr="00EA1851">
        <w:rPr>
          <w:lang w:val="en-CA"/>
        </w:rPr>
        <w:t>’= 12-bit, ‘</w:t>
      </w:r>
      <w:proofErr w:type="spellStart"/>
      <w:r w:rsidRPr="00EA1851">
        <w:rPr>
          <w:lang w:val="en-CA"/>
        </w:rPr>
        <w:t>earth_month</w:t>
      </w:r>
      <w:proofErr w:type="spellEnd"/>
      <w:r w:rsidRPr="00EA1851">
        <w:rPr>
          <w:lang w:val="en-CA"/>
        </w:rPr>
        <w:t>’= 4-bit and ‘</w:t>
      </w:r>
      <w:proofErr w:type="spellStart"/>
      <w:r w:rsidRPr="00EA1851">
        <w:rPr>
          <w:lang w:val="en-CA"/>
        </w:rPr>
        <w:t>earth_day</w:t>
      </w:r>
      <w:proofErr w:type="spellEnd"/>
      <w:r w:rsidRPr="00EA1851">
        <w:rPr>
          <w:lang w:val="en-CA"/>
        </w:rPr>
        <w:t>’= 5-bit</w:t>
      </w:r>
    </w:p>
    <w:p w:rsidR="00EA1851" w:rsidRPr="00EA1851" w:rsidRDefault="00EA1851" w:rsidP="00EA1851">
      <w:pPr>
        <w:pStyle w:val="ListParagraph"/>
        <w:numPr>
          <w:ilvl w:val="0"/>
          <w:numId w:val="3"/>
        </w:numPr>
        <w:rPr>
          <w:lang w:val="en-CA"/>
        </w:rPr>
      </w:pPr>
      <w:r w:rsidRPr="00EA1851">
        <w:rPr>
          <w:lang w:val="en-CA"/>
        </w:rPr>
        <w:t>Three load inputs named ‘</w:t>
      </w:r>
      <w:proofErr w:type="spellStart"/>
      <w:r w:rsidRPr="00EA1851">
        <w:rPr>
          <w:lang w:val="en-CA"/>
        </w:rPr>
        <w:t>earth_hour</w:t>
      </w:r>
      <w:proofErr w:type="spellEnd"/>
      <w:r w:rsidRPr="00EA1851">
        <w:rPr>
          <w:lang w:val="en-CA"/>
        </w:rPr>
        <w:t>’= 5-bit, ‘</w:t>
      </w:r>
      <w:proofErr w:type="spellStart"/>
      <w:r w:rsidRPr="00EA1851">
        <w:rPr>
          <w:lang w:val="en-CA"/>
        </w:rPr>
        <w:t>earth_min</w:t>
      </w:r>
      <w:proofErr w:type="spellEnd"/>
      <w:r w:rsidRPr="00EA1851">
        <w:rPr>
          <w:lang w:val="en-CA"/>
        </w:rPr>
        <w:t>’= 6-bit and ‘</w:t>
      </w:r>
      <w:proofErr w:type="spellStart"/>
      <w:r w:rsidRPr="00EA1851">
        <w:rPr>
          <w:lang w:val="en-CA"/>
        </w:rPr>
        <w:t>earth_sec</w:t>
      </w:r>
      <w:proofErr w:type="spellEnd"/>
      <w:r w:rsidRPr="00EA1851">
        <w:rPr>
          <w:lang w:val="en-CA"/>
        </w:rPr>
        <w:t>’= 6-bit</w:t>
      </w:r>
    </w:p>
    <w:p w:rsidR="00EA1851" w:rsidRPr="00EA1851" w:rsidRDefault="00EA1851" w:rsidP="00EA1851">
      <w:pPr>
        <w:pStyle w:val="ListParagraph"/>
        <w:numPr>
          <w:ilvl w:val="0"/>
          <w:numId w:val="3"/>
        </w:numPr>
        <w:rPr>
          <w:lang w:val="en-CA"/>
        </w:rPr>
      </w:pPr>
      <w:r w:rsidRPr="00EA1851">
        <w:rPr>
          <w:lang w:val="en-CA"/>
        </w:rPr>
        <w:t>Three load outputs named ‘</w:t>
      </w:r>
      <w:proofErr w:type="spellStart"/>
      <w:r w:rsidRPr="00EA1851">
        <w:rPr>
          <w:lang w:val="en-CA"/>
        </w:rPr>
        <w:t>mars_hour</w:t>
      </w:r>
      <w:proofErr w:type="spellEnd"/>
      <w:r w:rsidRPr="00EA1851">
        <w:rPr>
          <w:lang w:val="en-CA"/>
        </w:rPr>
        <w:t>’= 5-bit, ‘mars _min’= 6-bit and ‘mars _sec’= 6-bit</w:t>
      </w:r>
    </w:p>
    <w:p w:rsidR="00EA1851" w:rsidRPr="00EA1851" w:rsidRDefault="00EA1851" w:rsidP="00EA1851">
      <w:pPr>
        <w:pStyle w:val="ListParagraph"/>
        <w:numPr>
          <w:ilvl w:val="0"/>
          <w:numId w:val="3"/>
        </w:numPr>
        <w:rPr>
          <w:lang w:val="en-CA"/>
        </w:rPr>
      </w:pPr>
      <w:r w:rsidRPr="00EA1851">
        <w:rPr>
          <w:lang w:val="en-CA"/>
        </w:rPr>
        <w:t>1-bit output named ‘done’</w:t>
      </w:r>
    </w:p>
    <w:p w:rsidR="00EA1851" w:rsidRPr="00EA1851" w:rsidRDefault="00EA1851" w:rsidP="00EA1851">
      <w:pPr>
        <w:pStyle w:val="Caption"/>
        <w:ind w:left="2160" w:firstLine="720"/>
        <w:rPr>
          <w:i w:val="0"/>
          <w:sz w:val="22"/>
          <w:szCs w:val="22"/>
        </w:rPr>
      </w:pPr>
      <w:r w:rsidRPr="00EA1851">
        <w:rPr>
          <w:noProof/>
          <w:sz w:val="22"/>
          <w:szCs w:val="22"/>
        </w:rPr>
        <w:drawing>
          <wp:anchor distT="0" distB="0" distL="114300" distR="114300" simplePos="0" relativeHeight="251663360" behindDoc="0" locked="0" layoutInCell="1" allowOverlap="1" wp14:anchorId="6545C056" wp14:editId="3FF084CD">
            <wp:simplePos x="0" y="0"/>
            <wp:positionH relativeFrom="margin">
              <wp:align>center</wp:align>
            </wp:positionH>
            <wp:positionV relativeFrom="paragraph">
              <wp:posOffset>7620</wp:posOffset>
            </wp:positionV>
            <wp:extent cx="6048375" cy="166433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213"/>
                    <a:stretch/>
                  </pic:blipFill>
                  <pic:spPr bwMode="auto">
                    <a:xfrm>
                      <a:off x="0" y="0"/>
                      <a:ext cx="6048375" cy="166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1851">
        <w:rPr>
          <w:i w:val="0"/>
          <w:sz w:val="22"/>
          <w:szCs w:val="22"/>
        </w:rPr>
        <w:t xml:space="preserve">         </w:t>
      </w:r>
    </w:p>
    <w:p w:rsidR="00EA1851" w:rsidRPr="00EA1851" w:rsidRDefault="00EA1851" w:rsidP="00EA1851">
      <w:pPr>
        <w:pStyle w:val="Caption"/>
        <w:ind w:left="2160" w:firstLine="720"/>
        <w:rPr>
          <w:i w:val="0"/>
          <w:sz w:val="22"/>
          <w:szCs w:val="22"/>
        </w:rPr>
      </w:pPr>
    </w:p>
    <w:p w:rsidR="00EA1851" w:rsidRPr="00EA1851" w:rsidRDefault="00EA1851" w:rsidP="00EA1851">
      <w:pPr>
        <w:pStyle w:val="Caption"/>
        <w:ind w:left="2160" w:firstLine="720"/>
        <w:rPr>
          <w:i w:val="0"/>
          <w:sz w:val="22"/>
          <w:szCs w:val="22"/>
        </w:rPr>
      </w:pPr>
    </w:p>
    <w:p w:rsidR="00EA1851" w:rsidRPr="00EA1851" w:rsidRDefault="00EA1851" w:rsidP="00EA1851">
      <w:pPr>
        <w:pStyle w:val="Caption"/>
        <w:ind w:left="2160" w:firstLine="720"/>
        <w:rPr>
          <w:i w:val="0"/>
          <w:sz w:val="22"/>
          <w:szCs w:val="22"/>
        </w:rPr>
      </w:pPr>
    </w:p>
    <w:p w:rsidR="00EA1851" w:rsidRPr="00EA1851" w:rsidRDefault="00EA1851" w:rsidP="00EA1851">
      <w:pPr>
        <w:pStyle w:val="Caption"/>
        <w:ind w:left="2160" w:firstLine="720"/>
        <w:rPr>
          <w:i w:val="0"/>
          <w:sz w:val="22"/>
          <w:szCs w:val="22"/>
        </w:rPr>
      </w:pPr>
    </w:p>
    <w:p w:rsidR="00EA1851" w:rsidRPr="00EA1851" w:rsidRDefault="00EA1851" w:rsidP="00EA1851">
      <w:pPr>
        <w:pStyle w:val="Caption"/>
        <w:ind w:left="2160" w:firstLine="720"/>
        <w:rPr>
          <w:i w:val="0"/>
          <w:sz w:val="22"/>
          <w:szCs w:val="22"/>
        </w:rPr>
      </w:pPr>
    </w:p>
    <w:p w:rsidR="008B6B44" w:rsidRDefault="00EA1851" w:rsidP="00820B56">
      <w:pPr>
        <w:pStyle w:val="Caption"/>
        <w:jc w:val="center"/>
        <w:rPr>
          <w:i w:val="0"/>
        </w:rPr>
      </w:pPr>
      <w:r w:rsidRPr="00217D64">
        <w:rPr>
          <w:i w:val="0"/>
        </w:rPr>
        <w:t xml:space="preserve">Fig: Higher abstraction for the </w:t>
      </w:r>
      <w:r w:rsidR="00AD7E39" w:rsidRPr="00217D64">
        <w:rPr>
          <w:i w:val="0"/>
        </w:rPr>
        <w:t>g20_UTC_to_MTC</w:t>
      </w:r>
      <w:r w:rsidRPr="00217D64">
        <w:rPr>
          <w:i w:val="0"/>
        </w:rPr>
        <w:t xml:space="preserve"> circuit</w:t>
      </w:r>
    </w:p>
    <w:p w:rsidR="00820B56" w:rsidRPr="00820B56" w:rsidRDefault="00820B56" w:rsidP="00820B56"/>
    <w:p w:rsidR="008B6B44" w:rsidRDefault="003C0A5C" w:rsidP="0087367D">
      <w:pPr>
        <w:pStyle w:val="Heading3"/>
      </w:pPr>
      <w:r>
        <w:t>g</w:t>
      </w:r>
      <w:r w:rsidR="0087367D">
        <w:t>20_Basic_Timer</w:t>
      </w:r>
    </w:p>
    <w:p w:rsidR="0087367D" w:rsidRPr="0087367D" w:rsidRDefault="00AD5245" w:rsidP="0087367D">
      <w:pPr>
        <w:rPr>
          <w:lang w:val="en-CA"/>
        </w:rPr>
      </w:pPr>
      <w:r>
        <w:rPr>
          <w:lang w:val="en-CA"/>
        </w:rPr>
        <w:t>A</w:t>
      </w:r>
      <w:r w:rsidR="00336572">
        <w:rPr>
          <w:lang w:val="en-CA"/>
        </w:rPr>
        <w:t>s</w:t>
      </w:r>
      <w:r w:rsidR="0087367D" w:rsidRPr="0087367D">
        <w:rPr>
          <w:lang w:val="en-CA"/>
        </w:rPr>
        <w:t xml:space="preserve"> circuit that acts as a frequency divider and provides an output pulse at each second. </w:t>
      </w:r>
    </w:p>
    <w:p w:rsidR="0087367D" w:rsidRPr="0087367D" w:rsidRDefault="0087367D" w:rsidP="0087367D">
      <w:pPr>
        <w:rPr>
          <w:lang w:val="en-CA"/>
        </w:rPr>
      </w:pPr>
      <w:r w:rsidRPr="0087367D">
        <w:rPr>
          <w:lang w:val="en-CA"/>
        </w:rPr>
        <w:t>The circuit is implemented following the schematic provided in the lab slides. An LPM down counter module is used to count down from a constant value and set the counter output signal high once the count reaches 0. The circuit is sequential, hence the output has been fed back to the input in order to reset the counter</w:t>
      </w:r>
      <w:r>
        <w:rPr>
          <w:lang w:val="en-CA"/>
        </w:rPr>
        <w:t xml:space="preserve"> (start over counting down to </w:t>
      </w:r>
      <w:r w:rsidRPr="0087367D">
        <w:rPr>
          <w:lang w:val="en-CA"/>
        </w:rPr>
        <w:t>0). Hence, counter reset is asserted by implementing OR operation of the ‘reset’ input signal with the counter output/feedback signal. An LPM constant module has been used to feed in a constant value (of specific bits) to the circuit (the constant value to count down from). The calculation for the constant value is given below.</w:t>
      </w:r>
    </w:p>
    <w:p w:rsidR="0087367D" w:rsidRPr="0087367D" w:rsidRDefault="0087367D" w:rsidP="0087367D">
      <w:pPr>
        <w:rPr>
          <w:lang w:val="en-CA"/>
        </w:rPr>
      </w:pPr>
      <w:r w:rsidRPr="0087367D">
        <w:rPr>
          <w:lang w:val="en-CA"/>
        </w:rPr>
        <w:t>The g20_Basic_Timer has three inputs and two outputs:</w:t>
      </w:r>
    </w:p>
    <w:p w:rsidR="0087367D" w:rsidRPr="0087367D" w:rsidRDefault="0087367D" w:rsidP="0087367D">
      <w:pPr>
        <w:pStyle w:val="ListParagraph"/>
        <w:numPr>
          <w:ilvl w:val="0"/>
          <w:numId w:val="3"/>
        </w:numPr>
        <w:rPr>
          <w:lang w:val="en-CA"/>
        </w:rPr>
      </w:pPr>
      <w:r w:rsidRPr="0087367D">
        <w:rPr>
          <w:lang w:val="en-CA"/>
        </w:rPr>
        <w:t>1-bit clock input, specified as ‘clock’</w:t>
      </w:r>
    </w:p>
    <w:p w:rsidR="0087367D" w:rsidRPr="0087367D" w:rsidRDefault="0087367D" w:rsidP="0087367D">
      <w:pPr>
        <w:pStyle w:val="ListParagraph"/>
        <w:numPr>
          <w:ilvl w:val="0"/>
          <w:numId w:val="3"/>
        </w:numPr>
        <w:rPr>
          <w:lang w:val="en-CA"/>
        </w:rPr>
      </w:pPr>
      <w:r w:rsidRPr="0087367D">
        <w:rPr>
          <w:lang w:val="en-CA"/>
        </w:rPr>
        <w:t>1-bit counter reset input, specified as ‘reset’</w:t>
      </w:r>
    </w:p>
    <w:p w:rsidR="0087367D" w:rsidRPr="0087367D" w:rsidRDefault="0087367D" w:rsidP="0087367D">
      <w:pPr>
        <w:pStyle w:val="ListParagraph"/>
        <w:numPr>
          <w:ilvl w:val="0"/>
          <w:numId w:val="3"/>
        </w:numPr>
        <w:rPr>
          <w:lang w:val="en-CA"/>
        </w:rPr>
      </w:pPr>
      <w:r w:rsidRPr="0087367D">
        <w:rPr>
          <w:lang w:val="en-CA"/>
        </w:rPr>
        <w:t>1-bit counter enable input, specified as ‘enable’</w:t>
      </w:r>
    </w:p>
    <w:p w:rsidR="0087367D" w:rsidRPr="0087367D" w:rsidRDefault="0087367D" w:rsidP="0087367D">
      <w:pPr>
        <w:pStyle w:val="ListParagraph"/>
        <w:numPr>
          <w:ilvl w:val="0"/>
          <w:numId w:val="3"/>
        </w:numPr>
        <w:rPr>
          <w:lang w:val="en-CA"/>
        </w:rPr>
      </w:pPr>
      <w:r w:rsidRPr="0087367D">
        <w:rPr>
          <w:lang w:val="en-CA"/>
        </w:rPr>
        <w:t>Two 1-bit outputs named EPULSE and MPULSE</w:t>
      </w:r>
    </w:p>
    <w:p w:rsidR="0087367D" w:rsidRDefault="009F5E39" w:rsidP="0087367D">
      <w:pPr>
        <w:rPr>
          <w:sz w:val="24"/>
          <w:szCs w:val="24"/>
          <w:lang w:val="en-CA"/>
        </w:rPr>
      </w:pPr>
      <w:r>
        <w:rPr>
          <w:noProof/>
        </w:rPr>
        <w:drawing>
          <wp:anchor distT="0" distB="0" distL="114300" distR="114300" simplePos="0" relativeHeight="251664384" behindDoc="1" locked="0" layoutInCell="1" allowOverlap="1" wp14:anchorId="0582EB49" wp14:editId="0A890B64">
            <wp:simplePos x="0" y="0"/>
            <wp:positionH relativeFrom="margin">
              <wp:posOffset>647205</wp:posOffset>
            </wp:positionH>
            <wp:positionV relativeFrom="paragraph">
              <wp:posOffset>100190</wp:posOffset>
            </wp:positionV>
            <wp:extent cx="5571741" cy="12230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559" b="12648"/>
                    <a:stretch/>
                  </pic:blipFill>
                  <pic:spPr bwMode="auto">
                    <a:xfrm>
                      <a:off x="0" y="0"/>
                      <a:ext cx="5572125" cy="12231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367D" w:rsidRDefault="0087367D" w:rsidP="0087367D">
      <w:pPr>
        <w:keepNext/>
        <w:jc w:val="center"/>
      </w:pPr>
    </w:p>
    <w:p w:rsidR="00217D64" w:rsidRDefault="0087367D" w:rsidP="0087367D">
      <w:pPr>
        <w:pStyle w:val="Caption"/>
        <w:ind w:left="2160" w:firstLine="720"/>
        <w:rPr>
          <w:i w:val="0"/>
        </w:rPr>
      </w:pPr>
      <w:r>
        <w:rPr>
          <w:i w:val="0"/>
        </w:rPr>
        <w:t xml:space="preserve">                 </w:t>
      </w:r>
    </w:p>
    <w:p w:rsidR="00217D64" w:rsidRDefault="00217D64" w:rsidP="0087367D">
      <w:pPr>
        <w:pStyle w:val="Caption"/>
        <w:ind w:left="2160" w:firstLine="720"/>
        <w:rPr>
          <w:i w:val="0"/>
        </w:rPr>
      </w:pPr>
    </w:p>
    <w:p w:rsidR="00217D64" w:rsidRDefault="00217D64" w:rsidP="0087367D">
      <w:pPr>
        <w:pStyle w:val="Caption"/>
        <w:ind w:left="2160" w:firstLine="720"/>
        <w:rPr>
          <w:i w:val="0"/>
        </w:rPr>
      </w:pPr>
    </w:p>
    <w:p w:rsidR="0087367D" w:rsidRDefault="0087367D" w:rsidP="00217D64">
      <w:pPr>
        <w:pStyle w:val="Caption"/>
        <w:ind w:left="2880" w:firstLine="720"/>
        <w:rPr>
          <w:i w:val="0"/>
        </w:rPr>
      </w:pPr>
      <w:r w:rsidRPr="007F0777">
        <w:rPr>
          <w:i w:val="0"/>
        </w:rPr>
        <w:t xml:space="preserve">Fig: Higher abstraction for the </w:t>
      </w:r>
      <w:r w:rsidR="00460096">
        <w:rPr>
          <w:i w:val="0"/>
        </w:rPr>
        <w:t>g20_Basic_Timer</w:t>
      </w:r>
      <w:r w:rsidRPr="007F0777">
        <w:rPr>
          <w:i w:val="0"/>
        </w:rPr>
        <w:t xml:space="preserve"> circuit</w:t>
      </w:r>
    </w:p>
    <w:p w:rsidR="00217D64" w:rsidRPr="00217D64" w:rsidRDefault="00217D64" w:rsidP="000D75CA">
      <w:pPr>
        <w:jc w:val="center"/>
      </w:pPr>
      <w:r>
        <w:rPr>
          <w:noProof/>
        </w:rPr>
        <w:lastRenderedPageBreak/>
        <w:drawing>
          <wp:inline distT="0" distB="0" distL="0" distR="0" wp14:anchorId="4C732879" wp14:editId="78E47E9F">
            <wp:extent cx="6602680" cy="3324604"/>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99" t="7831" r="1102" b="4450"/>
                    <a:stretch/>
                  </pic:blipFill>
                  <pic:spPr bwMode="auto">
                    <a:xfrm>
                      <a:off x="0" y="0"/>
                      <a:ext cx="6604209" cy="3325374"/>
                    </a:xfrm>
                    <a:prstGeom prst="rect">
                      <a:avLst/>
                    </a:prstGeom>
                    <a:ln>
                      <a:noFill/>
                    </a:ln>
                    <a:extLst>
                      <a:ext uri="{53640926-AAD7-44D8-BBD7-CCE9431645EC}">
                        <a14:shadowObscured xmlns:a14="http://schemas.microsoft.com/office/drawing/2010/main"/>
                      </a:ext>
                    </a:extLst>
                  </pic:spPr>
                </pic:pic>
              </a:graphicData>
            </a:graphic>
          </wp:inline>
        </w:drawing>
      </w:r>
    </w:p>
    <w:p w:rsidR="0087367D" w:rsidRPr="0087367D" w:rsidRDefault="00217D64" w:rsidP="00820B56">
      <w:pPr>
        <w:pStyle w:val="Caption"/>
        <w:ind w:left="2160" w:firstLine="720"/>
      </w:pPr>
      <w:r>
        <w:rPr>
          <w:i w:val="0"/>
        </w:rPr>
        <w:t xml:space="preserve">                 </w:t>
      </w:r>
      <w:r w:rsidRPr="007F0777">
        <w:rPr>
          <w:i w:val="0"/>
        </w:rPr>
        <w:t xml:space="preserve">Fig: </w:t>
      </w:r>
      <w:r>
        <w:rPr>
          <w:i w:val="0"/>
        </w:rPr>
        <w:t>Schematic</w:t>
      </w:r>
      <w:r w:rsidRPr="007F0777">
        <w:rPr>
          <w:i w:val="0"/>
        </w:rPr>
        <w:t xml:space="preserve"> for the </w:t>
      </w:r>
      <w:r w:rsidR="00D42036">
        <w:rPr>
          <w:i w:val="0"/>
        </w:rPr>
        <w:t>g20_Basic_Timer</w:t>
      </w:r>
      <w:r w:rsidR="00D42036" w:rsidRPr="007F0777">
        <w:rPr>
          <w:i w:val="0"/>
        </w:rPr>
        <w:t xml:space="preserve"> </w:t>
      </w:r>
      <w:r w:rsidRPr="007F0777">
        <w:rPr>
          <w:i w:val="0"/>
        </w:rPr>
        <w:t>circuit</w:t>
      </w:r>
    </w:p>
    <w:p w:rsidR="00175CB1" w:rsidRDefault="00175CB1" w:rsidP="00246D9B">
      <w:pPr>
        <w:pStyle w:val="Heading3"/>
      </w:pPr>
    </w:p>
    <w:p w:rsidR="008B6B44" w:rsidRDefault="00301DA9" w:rsidP="00246D9B">
      <w:pPr>
        <w:pStyle w:val="Heading3"/>
      </w:pPr>
      <w:r>
        <w:t>g</w:t>
      </w:r>
      <w:r w:rsidR="000D75CA">
        <w:t>20_HMS_Counter</w:t>
      </w:r>
    </w:p>
    <w:p w:rsidR="00336572" w:rsidRDefault="00336572" w:rsidP="00336572">
      <w:r>
        <w:t>A circuit that counts up hour, minute and second for Earth and Mars.</w:t>
      </w:r>
    </w:p>
    <w:p w:rsidR="00336572" w:rsidRDefault="00336572" w:rsidP="00336572">
      <w:r>
        <w:t>The circuit implemented is a counter circuit that counts up hours, minutes and seconds parameters for both Earth and Mars, depending on the unit second pulse being fed to the circuit (i.e. EPULSE or MPULSE). LPM up counter module has been used in the circuit implementation</w:t>
      </w:r>
      <w:r w:rsidR="007542B6">
        <w:t xml:space="preserve">. The circuit also has the functionality of setting the hour, minute and second parameter to a desired value. </w:t>
      </w:r>
    </w:p>
    <w:p w:rsidR="0079387B" w:rsidRDefault="0079387B" w:rsidP="00336572">
      <w:r>
        <w:t>The g20_HMS_Counter circuit has 8 inputs and 3 outputs:</w:t>
      </w:r>
    </w:p>
    <w:p w:rsidR="0079387B" w:rsidRDefault="0079387B" w:rsidP="0079387B">
      <w:pPr>
        <w:pStyle w:val="ListParagraph"/>
        <w:numPr>
          <w:ilvl w:val="0"/>
          <w:numId w:val="4"/>
        </w:numPr>
      </w:pPr>
      <w:r>
        <w:t>1-bit clock input, specified as ‘clock’</w:t>
      </w:r>
    </w:p>
    <w:p w:rsidR="0079387B" w:rsidRDefault="0079387B" w:rsidP="0079387B">
      <w:pPr>
        <w:pStyle w:val="ListParagraph"/>
        <w:numPr>
          <w:ilvl w:val="0"/>
          <w:numId w:val="4"/>
        </w:numPr>
      </w:pPr>
      <w:r>
        <w:t>1-bit reset input, specified as ‘reset’</w:t>
      </w:r>
    </w:p>
    <w:p w:rsidR="0079387B" w:rsidRDefault="0079387B" w:rsidP="0079387B">
      <w:pPr>
        <w:pStyle w:val="ListParagraph"/>
        <w:numPr>
          <w:ilvl w:val="0"/>
          <w:numId w:val="4"/>
        </w:numPr>
      </w:pPr>
      <w:r>
        <w:t>1-bit second pulse input, specified as ‘</w:t>
      </w:r>
      <w:proofErr w:type="spellStart"/>
      <w:r>
        <w:t>sec_clock</w:t>
      </w:r>
      <w:proofErr w:type="spellEnd"/>
      <w:r>
        <w:t>’</w:t>
      </w:r>
    </w:p>
    <w:p w:rsidR="0079387B" w:rsidRDefault="0079387B" w:rsidP="0079387B">
      <w:pPr>
        <w:pStyle w:val="ListParagraph"/>
        <w:numPr>
          <w:ilvl w:val="0"/>
          <w:numId w:val="4"/>
        </w:numPr>
      </w:pPr>
      <w:r>
        <w:t>1-bit</w:t>
      </w:r>
      <w:r w:rsidR="00263F8A">
        <w:t xml:space="preserve"> enable inputs, specified as ‘</w:t>
      </w:r>
      <w:proofErr w:type="spellStart"/>
      <w:r w:rsidR="00263F8A">
        <w:t>count_enable</w:t>
      </w:r>
      <w:proofErr w:type="spellEnd"/>
      <w:r w:rsidR="00263F8A">
        <w:t>’ and ‘</w:t>
      </w:r>
      <w:proofErr w:type="spellStart"/>
      <w:r w:rsidR="00263F8A">
        <w:t>load_enable</w:t>
      </w:r>
      <w:proofErr w:type="spellEnd"/>
      <w:r w:rsidR="00263F8A">
        <w:t>’</w:t>
      </w:r>
    </w:p>
    <w:p w:rsidR="00263F8A" w:rsidRDefault="00263F8A" w:rsidP="0079387B">
      <w:pPr>
        <w:pStyle w:val="ListParagraph"/>
        <w:numPr>
          <w:ilvl w:val="0"/>
          <w:numId w:val="4"/>
        </w:numPr>
      </w:pPr>
      <w:r>
        <w:t>1 5-bit and 2 6-bit load inputs respectively specified as ‘</w:t>
      </w:r>
      <w:proofErr w:type="spellStart"/>
      <w:r>
        <w:t>H_Set</w:t>
      </w:r>
      <w:proofErr w:type="spellEnd"/>
      <w:r>
        <w:t>’, ‘</w:t>
      </w:r>
      <w:proofErr w:type="spellStart"/>
      <w:r>
        <w:t>M_Set</w:t>
      </w:r>
      <w:proofErr w:type="spellEnd"/>
      <w:r>
        <w:t>’ and ‘</w:t>
      </w:r>
      <w:proofErr w:type="spellStart"/>
      <w:r>
        <w:t>S_Set</w:t>
      </w:r>
      <w:proofErr w:type="spellEnd"/>
      <w:r>
        <w:t>’</w:t>
      </w:r>
    </w:p>
    <w:p w:rsidR="00263F8A" w:rsidRDefault="00263F8A" w:rsidP="0079387B">
      <w:pPr>
        <w:pStyle w:val="ListParagraph"/>
        <w:numPr>
          <w:ilvl w:val="0"/>
          <w:numId w:val="4"/>
        </w:numPr>
      </w:pPr>
      <w:r>
        <w:t>1 5-bit and 2 6-bit outputs respectively specified as ‘Hours’, ‘Minutes’ and ‘Seconds’</w:t>
      </w:r>
    </w:p>
    <w:p w:rsidR="00263F8A" w:rsidRDefault="00263F8A" w:rsidP="0079387B">
      <w:pPr>
        <w:pStyle w:val="ListParagraph"/>
        <w:numPr>
          <w:ilvl w:val="0"/>
          <w:numId w:val="4"/>
        </w:numPr>
      </w:pPr>
      <w:r>
        <w:t>1-bit indicator output, specified as ‘</w:t>
      </w:r>
      <w:proofErr w:type="spellStart"/>
      <w:r>
        <w:t>end_of_day</w:t>
      </w:r>
      <w:proofErr w:type="spellEnd"/>
      <w:r>
        <w:t>’</w:t>
      </w:r>
    </w:p>
    <w:p w:rsidR="006B1A8E" w:rsidRDefault="006B1A8E" w:rsidP="006B1A8E">
      <w:r>
        <w:rPr>
          <w:noProof/>
        </w:rPr>
        <w:drawing>
          <wp:anchor distT="0" distB="0" distL="114300" distR="114300" simplePos="0" relativeHeight="251665408" behindDoc="1" locked="0" layoutInCell="1" allowOverlap="1" wp14:anchorId="54CFCE9C" wp14:editId="433620B2">
            <wp:simplePos x="0" y="0"/>
            <wp:positionH relativeFrom="margin">
              <wp:align>center</wp:align>
            </wp:positionH>
            <wp:positionV relativeFrom="paragraph">
              <wp:posOffset>3337</wp:posOffset>
            </wp:positionV>
            <wp:extent cx="5112590" cy="18913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621" t="3146" r="904" b="3570"/>
                    <a:stretch/>
                  </pic:blipFill>
                  <pic:spPr bwMode="auto">
                    <a:xfrm>
                      <a:off x="0" y="0"/>
                      <a:ext cx="5112590" cy="189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1A8E" w:rsidRDefault="006B1A8E" w:rsidP="006B1A8E"/>
    <w:p w:rsidR="006B1A8E" w:rsidRDefault="006B1A8E" w:rsidP="006B1A8E"/>
    <w:p w:rsidR="006B1A8E" w:rsidRDefault="006B1A8E" w:rsidP="006B1A8E"/>
    <w:p w:rsidR="006B1A8E" w:rsidRDefault="006B1A8E" w:rsidP="006B1A8E"/>
    <w:p w:rsidR="006B1A8E" w:rsidRDefault="006B1A8E" w:rsidP="006B1A8E"/>
    <w:p w:rsidR="009227E4" w:rsidRDefault="009227E4" w:rsidP="009227E4">
      <w:pPr>
        <w:pStyle w:val="Caption"/>
        <w:rPr>
          <w:i w:val="0"/>
          <w:iCs w:val="0"/>
          <w:color w:val="auto"/>
          <w:sz w:val="22"/>
          <w:szCs w:val="22"/>
        </w:rPr>
      </w:pPr>
    </w:p>
    <w:p w:rsidR="006B1A8E" w:rsidRDefault="006B1A8E" w:rsidP="009227E4">
      <w:pPr>
        <w:pStyle w:val="Caption"/>
        <w:jc w:val="center"/>
        <w:rPr>
          <w:i w:val="0"/>
        </w:rPr>
      </w:pPr>
      <w:r w:rsidRPr="007F0777">
        <w:rPr>
          <w:i w:val="0"/>
        </w:rPr>
        <w:t xml:space="preserve">Fig: Higher abstraction for the </w:t>
      </w:r>
      <w:r>
        <w:rPr>
          <w:i w:val="0"/>
        </w:rPr>
        <w:t>g20_HMS_Counter</w:t>
      </w:r>
      <w:r w:rsidRPr="007F0777">
        <w:rPr>
          <w:i w:val="0"/>
        </w:rPr>
        <w:t xml:space="preserve"> circuit</w:t>
      </w:r>
    </w:p>
    <w:p w:rsidR="0078279A" w:rsidRDefault="00921F02" w:rsidP="0078279A">
      <w:pPr>
        <w:pStyle w:val="Heading3"/>
      </w:pPr>
      <w:r>
        <w:lastRenderedPageBreak/>
        <w:t>g</w:t>
      </w:r>
      <w:r w:rsidR="0078279A">
        <w:t>20_7_segment_decoder</w:t>
      </w:r>
    </w:p>
    <w:p w:rsidR="0078279A" w:rsidRDefault="0078279A" w:rsidP="0078279A">
      <w:r>
        <w:t>A circuit that implements 7-segment LED decoder.</w:t>
      </w:r>
    </w:p>
    <w:p w:rsidR="0078279A" w:rsidRDefault="0078279A" w:rsidP="0078279A">
      <w:r>
        <w:t xml:space="preserve">The circuit implemented is a decoder circuit that takes in a 4 bit code and one ripple bit and converts to 7 bit representation to be used for display purpose on the </w:t>
      </w:r>
      <w:r w:rsidR="00122222">
        <w:t xml:space="preserve">LED display of the Altera board. </w:t>
      </w:r>
    </w:p>
    <w:p w:rsidR="008F20B0" w:rsidRDefault="008F20B0" w:rsidP="0078279A">
      <w:r>
        <w:t>The g20_7_segment_decoder has 2 inputs and 2 outputs:</w:t>
      </w:r>
    </w:p>
    <w:p w:rsidR="008F20B0" w:rsidRDefault="008F20B0" w:rsidP="008F20B0">
      <w:pPr>
        <w:pStyle w:val="ListParagraph"/>
        <w:numPr>
          <w:ilvl w:val="0"/>
          <w:numId w:val="5"/>
        </w:numPr>
      </w:pPr>
      <w:r>
        <w:t>4-bit input, specified as ‘code’</w:t>
      </w:r>
    </w:p>
    <w:p w:rsidR="008F20B0" w:rsidRDefault="008F20B0" w:rsidP="008F20B0">
      <w:pPr>
        <w:pStyle w:val="ListParagraph"/>
        <w:numPr>
          <w:ilvl w:val="0"/>
          <w:numId w:val="5"/>
        </w:numPr>
      </w:pPr>
      <w:r>
        <w:t>1-bit ripple input, specified as ‘</w:t>
      </w:r>
      <w:proofErr w:type="spellStart"/>
      <w:r>
        <w:t>RippleBlank_In</w:t>
      </w:r>
      <w:proofErr w:type="spellEnd"/>
      <w:r>
        <w:t>’</w:t>
      </w:r>
    </w:p>
    <w:p w:rsidR="008F20B0" w:rsidRDefault="008F20B0" w:rsidP="008F20B0">
      <w:pPr>
        <w:pStyle w:val="ListParagraph"/>
        <w:numPr>
          <w:ilvl w:val="0"/>
          <w:numId w:val="5"/>
        </w:numPr>
      </w:pPr>
      <w:r>
        <w:t>1-bit ripple output, specified as ‘</w:t>
      </w:r>
      <w:proofErr w:type="spellStart"/>
      <w:r>
        <w:t>RippleBlank_Out</w:t>
      </w:r>
      <w:proofErr w:type="spellEnd"/>
      <w:r>
        <w:t>’</w:t>
      </w:r>
    </w:p>
    <w:p w:rsidR="008F20B0" w:rsidRDefault="008F20B0" w:rsidP="008F20B0">
      <w:pPr>
        <w:pStyle w:val="ListParagraph"/>
        <w:numPr>
          <w:ilvl w:val="0"/>
          <w:numId w:val="5"/>
        </w:numPr>
      </w:pPr>
      <w:r>
        <w:t>7-bit LED display output, specified as ‘segments’</w:t>
      </w:r>
    </w:p>
    <w:p w:rsidR="00CF28FA" w:rsidRDefault="00CF28FA" w:rsidP="00CF28FA">
      <w:pPr>
        <w:pStyle w:val="ListParagraph"/>
      </w:pPr>
      <w:r>
        <w:rPr>
          <w:noProof/>
        </w:rPr>
        <w:drawing>
          <wp:anchor distT="0" distB="0" distL="114300" distR="114300" simplePos="0" relativeHeight="251658240" behindDoc="1" locked="0" layoutInCell="1" allowOverlap="1" wp14:anchorId="50E2A2E2" wp14:editId="218F911E">
            <wp:simplePos x="0" y="0"/>
            <wp:positionH relativeFrom="margin">
              <wp:align>center</wp:align>
            </wp:positionH>
            <wp:positionV relativeFrom="paragraph">
              <wp:posOffset>5715</wp:posOffset>
            </wp:positionV>
            <wp:extent cx="5454650" cy="10801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54650" cy="1080135"/>
                    </a:xfrm>
                    <a:prstGeom prst="rect">
                      <a:avLst/>
                    </a:prstGeom>
                  </pic:spPr>
                </pic:pic>
              </a:graphicData>
            </a:graphic>
            <wp14:sizeRelH relativeFrom="page">
              <wp14:pctWidth>0</wp14:pctWidth>
            </wp14:sizeRelH>
            <wp14:sizeRelV relativeFrom="page">
              <wp14:pctHeight>0</wp14:pctHeight>
            </wp14:sizeRelV>
          </wp:anchor>
        </w:drawing>
      </w:r>
    </w:p>
    <w:p w:rsidR="00CF28FA" w:rsidRDefault="00CF28FA" w:rsidP="00CF28FA">
      <w:pPr>
        <w:pStyle w:val="ListParagraph"/>
      </w:pPr>
    </w:p>
    <w:p w:rsidR="00CF28FA" w:rsidRDefault="00CF28FA" w:rsidP="00CF28FA">
      <w:pPr>
        <w:pStyle w:val="ListParagraph"/>
      </w:pPr>
    </w:p>
    <w:p w:rsidR="00CF28FA" w:rsidRDefault="00CF28FA" w:rsidP="00CF28FA">
      <w:pPr>
        <w:pStyle w:val="ListParagraph"/>
      </w:pPr>
    </w:p>
    <w:p w:rsidR="00CF28FA" w:rsidRDefault="00CF28FA" w:rsidP="00CF28FA">
      <w:pPr>
        <w:pStyle w:val="ListParagraph"/>
      </w:pPr>
    </w:p>
    <w:p w:rsidR="005F3952" w:rsidRDefault="005F3952" w:rsidP="005F3952">
      <w:pPr>
        <w:pStyle w:val="Caption"/>
        <w:rPr>
          <w:i w:val="0"/>
          <w:iCs w:val="0"/>
          <w:color w:val="auto"/>
          <w:sz w:val="22"/>
          <w:szCs w:val="22"/>
        </w:rPr>
      </w:pPr>
    </w:p>
    <w:p w:rsidR="00EA69C3" w:rsidRDefault="00CF28FA" w:rsidP="005F3952">
      <w:pPr>
        <w:pStyle w:val="Caption"/>
        <w:jc w:val="center"/>
        <w:rPr>
          <w:i w:val="0"/>
        </w:rPr>
      </w:pPr>
      <w:r w:rsidRPr="007F0777">
        <w:rPr>
          <w:i w:val="0"/>
        </w:rPr>
        <w:t xml:space="preserve">Fig: Higher abstraction for the </w:t>
      </w:r>
      <w:r>
        <w:rPr>
          <w:i w:val="0"/>
        </w:rPr>
        <w:t>g20_7_segment_decoder</w:t>
      </w:r>
      <w:r w:rsidRPr="007F0777">
        <w:rPr>
          <w:i w:val="0"/>
        </w:rPr>
        <w:t xml:space="preserve"> circuit</w:t>
      </w:r>
    </w:p>
    <w:p w:rsidR="00633815" w:rsidRDefault="003A2338" w:rsidP="00B13CF5">
      <w:pPr>
        <w:pStyle w:val="Heading1"/>
      </w:pPr>
      <w:r>
        <w:t>FPGA Summary and Conclusion</w:t>
      </w:r>
    </w:p>
    <w:p w:rsidR="003A2338" w:rsidRDefault="003A2338" w:rsidP="003A2338">
      <w:r>
        <w:t xml:space="preserve">The setting of time zones for earth and mars seems to be erroneous for some reason. Due to shortage of time budget, they are left as is. </w:t>
      </w:r>
      <w:r w:rsidR="00C25714">
        <w:t xml:space="preserve">As previously mentioned already, the clock frequency requirement has not met the specification, which is a discrepancy between the proposed and actual implementation of the system. </w:t>
      </w:r>
    </w:p>
    <w:p w:rsidR="00105318" w:rsidRDefault="00105318" w:rsidP="003A2338">
      <w:r>
        <w:t xml:space="preserve">The feature that required most </w:t>
      </w:r>
      <w:r w:rsidR="00C31EB7">
        <w:t xml:space="preserve">of the </w:t>
      </w:r>
      <w:r>
        <w:t xml:space="preserve">time and effort was designing the user interface of the system. </w:t>
      </w:r>
      <w:r w:rsidR="00134849">
        <w:t xml:space="preserve">Given the resources we are provided with are somewhat limited (i.e. the buttons and slider switches) in comparison to the number of parameters we are required to set, we had to think out of the box for the whole </w:t>
      </w:r>
      <w:proofErr w:type="spellStart"/>
      <w:r w:rsidR="00134849">
        <w:t>vhdl</w:t>
      </w:r>
      <w:proofErr w:type="spellEnd"/>
      <w:r w:rsidR="00134849">
        <w:t xml:space="preserve"> implementation to deliver the most ergonomic system.</w:t>
      </w:r>
    </w:p>
    <w:p w:rsidR="00134849" w:rsidRDefault="005418B1" w:rsidP="003A2338">
      <w:r>
        <w:rPr>
          <w:noProof/>
        </w:rPr>
        <w:drawing>
          <wp:anchor distT="0" distB="0" distL="114300" distR="114300" simplePos="0" relativeHeight="251747328" behindDoc="1" locked="0" layoutInCell="1" allowOverlap="1" wp14:anchorId="303F0DDE" wp14:editId="7E03BBE9">
            <wp:simplePos x="0" y="0"/>
            <wp:positionH relativeFrom="margin">
              <wp:align>center</wp:align>
            </wp:positionH>
            <wp:positionV relativeFrom="paragraph">
              <wp:posOffset>443230</wp:posOffset>
            </wp:positionV>
            <wp:extent cx="4048125" cy="3076575"/>
            <wp:effectExtent l="0" t="0" r="9525" b="952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48125" cy="3076575"/>
                    </a:xfrm>
                    <a:prstGeom prst="rect">
                      <a:avLst/>
                    </a:prstGeom>
                  </pic:spPr>
                </pic:pic>
              </a:graphicData>
            </a:graphic>
            <wp14:sizeRelH relativeFrom="page">
              <wp14:pctWidth>0</wp14:pctWidth>
            </wp14:sizeRelH>
            <wp14:sizeRelV relativeFrom="page">
              <wp14:pctHeight>0</wp14:pctHeight>
            </wp14:sizeRelV>
          </wp:anchor>
        </w:drawing>
      </w:r>
      <w:r w:rsidR="00134849">
        <w:t xml:space="preserve">As already stated, if there was little more time budget more effort would have been expended on full system functional testing. </w:t>
      </w:r>
    </w:p>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3A2338"/>
    <w:p w:rsidR="005418B1" w:rsidRDefault="005418B1" w:rsidP="005418B1">
      <w:pPr>
        <w:pStyle w:val="Caption"/>
        <w:jc w:val="center"/>
        <w:rPr>
          <w:i w:val="0"/>
        </w:rPr>
      </w:pPr>
    </w:p>
    <w:p w:rsidR="00921136" w:rsidRDefault="005418B1" w:rsidP="005418B1">
      <w:pPr>
        <w:pStyle w:val="Caption"/>
        <w:jc w:val="center"/>
        <w:rPr>
          <w:i w:val="0"/>
        </w:rPr>
      </w:pPr>
      <w:r w:rsidRPr="007F0777">
        <w:rPr>
          <w:i w:val="0"/>
        </w:rPr>
        <w:t xml:space="preserve">Fig: </w:t>
      </w:r>
      <w:r w:rsidR="00B4165B">
        <w:rPr>
          <w:i w:val="0"/>
        </w:rPr>
        <w:t>FPGA resource uti</w:t>
      </w:r>
      <w:r w:rsidR="00B25788">
        <w:rPr>
          <w:i w:val="0"/>
        </w:rPr>
        <w:t>lization summary for the circuit</w:t>
      </w:r>
    </w:p>
    <w:p w:rsidR="00921136" w:rsidRPr="00921136" w:rsidRDefault="00921136" w:rsidP="00921136">
      <w:pPr>
        <w:sectPr w:rsidR="00921136" w:rsidRPr="00921136" w:rsidSect="00B25788">
          <w:pgSz w:w="12240" w:h="15840"/>
          <w:pgMar w:top="720" w:right="720" w:bottom="720" w:left="720" w:header="720" w:footer="720" w:gutter="0"/>
          <w:pgNumType w:start="0"/>
          <w:cols w:space="720"/>
          <w:titlePg/>
          <w:docGrid w:linePitch="360"/>
        </w:sectPr>
      </w:pPr>
    </w:p>
    <w:p w:rsidR="007054B7" w:rsidRDefault="007054B7" w:rsidP="005418B1">
      <w:pPr>
        <w:pStyle w:val="Caption"/>
        <w:jc w:val="center"/>
        <w:rPr>
          <w:i w:val="0"/>
        </w:rPr>
      </w:pPr>
    </w:p>
    <w:p w:rsidR="00921136" w:rsidRDefault="00921136" w:rsidP="00921136">
      <w:r>
        <w:rPr>
          <w:noProof/>
        </w:rPr>
        <w:drawing>
          <wp:anchor distT="0" distB="0" distL="114300" distR="114300" simplePos="0" relativeHeight="251748352" behindDoc="1" locked="0" layoutInCell="1" allowOverlap="1" wp14:anchorId="181C7BDA" wp14:editId="17C82594">
            <wp:simplePos x="0" y="0"/>
            <wp:positionH relativeFrom="margin">
              <wp:align>right</wp:align>
            </wp:positionH>
            <wp:positionV relativeFrom="paragraph">
              <wp:posOffset>21924</wp:posOffset>
            </wp:positionV>
            <wp:extent cx="9143586" cy="5558589"/>
            <wp:effectExtent l="0" t="0" r="635" b="444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147156" cy="5560759"/>
                    </a:xfrm>
                    <a:prstGeom prst="rect">
                      <a:avLst/>
                    </a:prstGeom>
                  </pic:spPr>
                </pic:pic>
              </a:graphicData>
            </a:graphic>
            <wp14:sizeRelH relativeFrom="page">
              <wp14:pctWidth>0</wp14:pctWidth>
            </wp14:sizeRelH>
            <wp14:sizeRelV relativeFrom="page">
              <wp14:pctHeight>0</wp14:pctHeight>
            </wp14:sizeRelV>
          </wp:anchor>
        </w:drawing>
      </w:r>
    </w:p>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0F7D6E" w:rsidRDefault="000F7D6E" w:rsidP="000F7D6E">
      <w:pPr>
        <w:pStyle w:val="Caption"/>
        <w:jc w:val="center"/>
        <w:rPr>
          <w:i w:val="0"/>
        </w:rPr>
      </w:pPr>
      <w:r w:rsidRPr="007F0777">
        <w:rPr>
          <w:i w:val="0"/>
        </w:rPr>
        <w:t xml:space="preserve">Fig: </w:t>
      </w:r>
      <w:r w:rsidR="00E87AC8">
        <w:rPr>
          <w:i w:val="0"/>
        </w:rPr>
        <w:t>Schematic of the integrated circuit (part 1 of 4)</w:t>
      </w:r>
    </w:p>
    <w:p w:rsidR="00921136" w:rsidRDefault="00921136" w:rsidP="00921136"/>
    <w:p w:rsidR="00921136" w:rsidRDefault="00921136" w:rsidP="00921136"/>
    <w:p w:rsidR="00921136" w:rsidRDefault="00921136" w:rsidP="00921136"/>
    <w:p w:rsidR="00921136" w:rsidRDefault="00921136" w:rsidP="00921136">
      <w:r>
        <w:rPr>
          <w:noProof/>
        </w:rPr>
        <w:drawing>
          <wp:anchor distT="0" distB="0" distL="114300" distR="114300" simplePos="0" relativeHeight="251749376" behindDoc="1" locked="0" layoutInCell="1" allowOverlap="1" wp14:anchorId="190FFF4C" wp14:editId="15C1C541">
            <wp:simplePos x="0" y="0"/>
            <wp:positionH relativeFrom="margin">
              <wp:align>center</wp:align>
            </wp:positionH>
            <wp:positionV relativeFrom="paragraph">
              <wp:posOffset>-435</wp:posOffset>
            </wp:positionV>
            <wp:extent cx="8699067" cy="5847347"/>
            <wp:effectExtent l="0" t="0" r="6985" b="127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704484" cy="5850988"/>
                    </a:xfrm>
                    <a:prstGeom prst="rect">
                      <a:avLst/>
                    </a:prstGeom>
                  </pic:spPr>
                </pic:pic>
              </a:graphicData>
            </a:graphic>
            <wp14:sizeRelH relativeFrom="page">
              <wp14:pctWidth>0</wp14:pctWidth>
            </wp14:sizeRelH>
            <wp14:sizeRelV relativeFrom="page">
              <wp14:pctHeight>0</wp14:pctHeight>
            </wp14:sizeRelV>
          </wp:anchor>
        </w:drawing>
      </w:r>
    </w:p>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E87AC8" w:rsidRDefault="00E87AC8" w:rsidP="00E87AC8">
      <w:pPr>
        <w:pStyle w:val="Caption"/>
        <w:jc w:val="center"/>
        <w:rPr>
          <w:i w:val="0"/>
        </w:rPr>
      </w:pPr>
      <w:r w:rsidRPr="007F0777">
        <w:rPr>
          <w:i w:val="0"/>
        </w:rPr>
        <w:t xml:space="preserve">Fig: </w:t>
      </w:r>
      <w:r>
        <w:rPr>
          <w:i w:val="0"/>
        </w:rPr>
        <w:t xml:space="preserve">Schematic of the integrated circuit (part </w:t>
      </w:r>
      <w:r>
        <w:rPr>
          <w:i w:val="0"/>
        </w:rPr>
        <w:t>2</w:t>
      </w:r>
      <w:r>
        <w:rPr>
          <w:i w:val="0"/>
        </w:rPr>
        <w:t xml:space="preserve"> of 4)</w:t>
      </w:r>
    </w:p>
    <w:p w:rsidR="00921136" w:rsidRDefault="00921136" w:rsidP="00921136"/>
    <w:p w:rsidR="00921136" w:rsidRDefault="00921136" w:rsidP="00921136"/>
    <w:p w:rsidR="00921136" w:rsidRDefault="00921136" w:rsidP="00921136"/>
    <w:p w:rsidR="00921136" w:rsidRDefault="00921136" w:rsidP="00921136"/>
    <w:p w:rsidR="00921136" w:rsidRDefault="00921136" w:rsidP="00921136">
      <w:r>
        <w:rPr>
          <w:noProof/>
        </w:rPr>
        <w:drawing>
          <wp:anchor distT="0" distB="0" distL="114300" distR="114300" simplePos="0" relativeHeight="251751424" behindDoc="1" locked="0" layoutInCell="1" allowOverlap="1" wp14:anchorId="6E23B47D" wp14:editId="6AD00B88">
            <wp:simplePos x="0" y="0"/>
            <wp:positionH relativeFrom="margin">
              <wp:align>right</wp:align>
            </wp:positionH>
            <wp:positionV relativeFrom="paragraph">
              <wp:posOffset>27004</wp:posOffset>
            </wp:positionV>
            <wp:extent cx="9144000" cy="5462337"/>
            <wp:effectExtent l="0" t="0" r="0" b="508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147293" cy="5464304"/>
                    </a:xfrm>
                    <a:prstGeom prst="rect">
                      <a:avLst/>
                    </a:prstGeom>
                  </pic:spPr>
                </pic:pic>
              </a:graphicData>
            </a:graphic>
            <wp14:sizeRelH relativeFrom="page">
              <wp14:pctWidth>0</wp14:pctWidth>
            </wp14:sizeRelH>
            <wp14:sizeRelV relativeFrom="page">
              <wp14:pctHeight>0</wp14:pctHeight>
            </wp14:sizeRelV>
          </wp:anchor>
        </w:drawing>
      </w:r>
    </w:p>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921136" w:rsidRDefault="00921136" w:rsidP="00921136"/>
    <w:p w:rsidR="0054078A" w:rsidRDefault="0054078A" w:rsidP="0054078A">
      <w:pPr>
        <w:pStyle w:val="Caption"/>
        <w:jc w:val="center"/>
        <w:rPr>
          <w:i w:val="0"/>
        </w:rPr>
      </w:pPr>
      <w:r w:rsidRPr="007F0777">
        <w:rPr>
          <w:i w:val="0"/>
        </w:rPr>
        <w:t xml:space="preserve">Fig: </w:t>
      </w:r>
      <w:r>
        <w:rPr>
          <w:i w:val="0"/>
        </w:rPr>
        <w:t xml:space="preserve">Schematic of the integrated circuit (part </w:t>
      </w:r>
      <w:r>
        <w:rPr>
          <w:i w:val="0"/>
        </w:rPr>
        <w:t>3</w:t>
      </w:r>
      <w:r>
        <w:rPr>
          <w:i w:val="0"/>
        </w:rPr>
        <w:t xml:space="preserve"> of 4)</w:t>
      </w:r>
    </w:p>
    <w:p w:rsidR="00921136" w:rsidRDefault="00921136" w:rsidP="00921136"/>
    <w:p w:rsidR="00921136" w:rsidRPr="00921136" w:rsidRDefault="00921136" w:rsidP="00921136"/>
    <w:p w:rsidR="00921136" w:rsidRDefault="00921136" w:rsidP="00921136"/>
    <w:p w:rsidR="00921136" w:rsidRDefault="000F7D6E" w:rsidP="00921136">
      <w:r>
        <w:rPr>
          <w:noProof/>
        </w:rPr>
        <w:drawing>
          <wp:anchor distT="0" distB="0" distL="114300" distR="114300" simplePos="0" relativeHeight="251750400" behindDoc="1" locked="0" layoutInCell="1" allowOverlap="1" wp14:anchorId="35DBC6B0" wp14:editId="4B6228C0">
            <wp:simplePos x="0" y="0"/>
            <wp:positionH relativeFrom="margin">
              <wp:align>right</wp:align>
            </wp:positionH>
            <wp:positionV relativeFrom="paragraph">
              <wp:posOffset>15127</wp:posOffset>
            </wp:positionV>
            <wp:extent cx="9144000" cy="5317958"/>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144000" cy="5317958"/>
                    </a:xfrm>
                    <a:prstGeom prst="rect">
                      <a:avLst/>
                    </a:prstGeom>
                  </pic:spPr>
                </pic:pic>
              </a:graphicData>
            </a:graphic>
            <wp14:sizeRelH relativeFrom="page">
              <wp14:pctWidth>0</wp14:pctWidth>
            </wp14:sizeRelH>
            <wp14:sizeRelV relativeFrom="page">
              <wp14:pctHeight>0</wp14:pctHeight>
            </wp14:sizeRelV>
          </wp:anchor>
        </w:drawing>
      </w:r>
    </w:p>
    <w:p w:rsidR="00921136" w:rsidRDefault="00921136" w:rsidP="00921136"/>
    <w:p w:rsidR="00921136" w:rsidRDefault="00921136" w:rsidP="00921136"/>
    <w:p w:rsidR="00921136" w:rsidRPr="00921136" w:rsidRDefault="00921136" w:rsidP="00921136"/>
    <w:p w:rsidR="00921136" w:rsidRDefault="00921136" w:rsidP="00B25788"/>
    <w:p w:rsidR="00921136" w:rsidRDefault="00921136" w:rsidP="00B25788"/>
    <w:p w:rsidR="00921136" w:rsidRDefault="00921136" w:rsidP="00B25788"/>
    <w:p w:rsidR="00B25788" w:rsidRDefault="00B25788" w:rsidP="00B25788"/>
    <w:p w:rsidR="005418B1" w:rsidRDefault="005418B1"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0F7D6E" w:rsidRDefault="000F7D6E" w:rsidP="00B25788"/>
    <w:p w:rsidR="00B500A0" w:rsidRDefault="00B500A0" w:rsidP="00B500A0">
      <w:pPr>
        <w:pStyle w:val="Caption"/>
        <w:jc w:val="center"/>
        <w:rPr>
          <w:i w:val="0"/>
        </w:rPr>
      </w:pPr>
      <w:r w:rsidRPr="007F0777">
        <w:rPr>
          <w:i w:val="0"/>
        </w:rPr>
        <w:t xml:space="preserve">Fig: </w:t>
      </w:r>
      <w:r>
        <w:rPr>
          <w:i w:val="0"/>
        </w:rPr>
        <w:t xml:space="preserve">Schematic of the integrated circuit (part </w:t>
      </w:r>
      <w:r>
        <w:rPr>
          <w:i w:val="0"/>
        </w:rPr>
        <w:t>4</w:t>
      </w:r>
      <w:r>
        <w:rPr>
          <w:i w:val="0"/>
        </w:rPr>
        <w:t xml:space="preserve"> of 4)</w:t>
      </w:r>
    </w:p>
    <w:p w:rsidR="00BA3AA9" w:rsidRDefault="00BA3AA9" w:rsidP="00BA3AA9"/>
    <w:p w:rsidR="00BA3AA9" w:rsidRDefault="00BA3AA9" w:rsidP="00BA3AA9"/>
    <w:p w:rsidR="00BA3AA9" w:rsidRPr="00BA3AA9" w:rsidRDefault="00BA3AA9" w:rsidP="00BA3AA9">
      <w:r>
        <w:rPr>
          <w:noProof/>
        </w:rPr>
        <w:lastRenderedPageBreak/>
        <w:drawing>
          <wp:anchor distT="0" distB="0" distL="114300" distR="114300" simplePos="0" relativeHeight="251752448" behindDoc="1" locked="0" layoutInCell="1" allowOverlap="1" wp14:anchorId="4B433997" wp14:editId="6D05426D">
            <wp:simplePos x="0" y="0"/>
            <wp:positionH relativeFrom="margin">
              <wp:align>right</wp:align>
            </wp:positionH>
            <wp:positionV relativeFrom="paragraph">
              <wp:posOffset>19050</wp:posOffset>
            </wp:positionV>
            <wp:extent cx="9144000" cy="63246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144000" cy="6324600"/>
                    </a:xfrm>
                    <a:prstGeom prst="rect">
                      <a:avLst/>
                    </a:prstGeom>
                  </pic:spPr>
                </pic:pic>
              </a:graphicData>
            </a:graphic>
            <wp14:sizeRelH relativeFrom="page">
              <wp14:pctWidth>0</wp14:pctWidth>
            </wp14:sizeRelH>
            <wp14:sizeRelV relativeFrom="page">
              <wp14:pctHeight>0</wp14:pctHeight>
            </wp14:sizeRelV>
          </wp:anchor>
        </w:drawing>
      </w:r>
    </w:p>
    <w:p w:rsidR="000F7D6E" w:rsidRDefault="000F7D6E"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25788"/>
    <w:p w:rsidR="00BA3AA9" w:rsidRDefault="00BA3AA9" w:rsidP="00BA3AA9">
      <w:pPr>
        <w:pStyle w:val="Caption"/>
        <w:jc w:val="center"/>
        <w:rPr>
          <w:i w:val="0"/>
        </w:rPr>
      </w:pPr>
      <w:r w:rsidRPr="007F0777">
        <w:rPr>
          <w:i w:val="0"/>
        </w:rPr>
        <w:t xml:space="preserve">Fig: </w:t>
      </w:r>
      <w:r>
        <w:rPr>
          <w:i w:val="0"/>
        </w:rPr>
        <w:t xml:space="preserve">Schematic of the </w:t>
      </w:r>
      <w:r>
        <w:rPr>
          <w:i w:val="0"/>
        </w:rPr>
        <w:t>state transition (</w:t>
      </w:r>
      <w:r>
        <w:rPr>
          <w:i w:val="0"/>
        </w:rPr>
        <w:t xml:space="preserve">part </w:t>
      </w:r>
      <w:r>
        <w:rPr>
          <w:i w:val="0"/>
        </w:rPr>
        <w:t>1</w:t>
      </w:r>
      <w:r>
        <w:rPr>
          <w:i w:val="0"/>
        </w:rPr>
        <w:t xml:space="preserve"> of </w:t>
      </w:r>
      <w:r>
        <w:rPr>
          <w:i w:val="0"/>
        </w:rPr>
        <w:t>2</w:t>
      </w:r>
      <w:r>
        <w:rPr>
          <w:i w:val="0"/>
        </w:rPr>
        <w:t>)</w:t>
      </w:r>
    </w:p>
    <w:p w:rsidR="00BA3AA9" w:rsidRDefault="00BA3AA9" w:rsidP="00BA3AA9">
      <w:r>
        <w:rPr>
          <w:noProof/>
        </w:rPr>
        <w:lastRenderedPageBreak/>
        <w:drawing>
          <wp:anchor distT="0" distB="0" distL="114300" distR="114300" simplePos="0" relativeHeight="251753472" behindDoc="1" locked="0" layoutInCell="1" allowOverlap="1" wp14:anchorId="2CEC9E17" wp14:editId="0C79B439">
            <wp:simplePos x="0" y="0"/>
            <wp:positionH relativeFrom="margin">
              <wp:align>right</wp:align>
            </wp:positionH>
            <wp:positionV relativeFrom="paragraph">
              <wp:posOffset>0</wp:posOffset>
            </wp:positionV>
            <wp:extent cx="9144000" cy="63246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144000" cy="6324600"/>
                    </a:xfrm>
                    <a:prstGeom prst="rect">
                      <a:avLst/>
                    </a:prstGeom>
                  </pic:spPr>
                </pic:pic>
              </a:graphicData>
            </a:graphic>
            <wp14:sizeRelH relativeFrom="page">
              <wp14:pctWidth>0</wp14:pctWidth>
            </wp14:sizeRelH>
            <wp14:sizeRelV relativeFrom="page">
              <wp14:pctHeight>0</wp14:pctHeight>
            </wp14:sizeRelV>
          </wp:anchor>
        </w:drawing>
      </w:r>
    </w:p>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Default="00BA3AA9" w:rsidP="00BA3AA9"/>
    <w:p w:rsidR="00BA3AA9" w:rsidRPr="003A2338" w:rsidRDefault="00BA3AA9" w:rsidP="00BA3AA9">
      <w:pPr>
        <w:pStyle w:val="Caption"/>
        <w:jc w:val="center"/>
      </w:pPr>
      <w:r w:rsidRPr="007F0777">
        <w:rPr>
          <w:i w:val="0"/>
        </w:rPr>
        <w:t xml:space="preserve">Fig: </w:t>
      </w:r>
      <w:r>
        <w:rPr>
          <w:i w:val="0"/>
        </w:rPr>
        <w:t xml:space="preserve">Schematic of the state </w:t>
      </w:r>
      <w:bookmarkStart w:id="0" w:name="_GoBack"/>
      <w:bookmarkEnd w:id="0"/>
      <w:r>
        <w:rPr>
          <w:i w:val="0"/>
        </w:rPr>
        <w:t>transition (</w:t>
      </w:r>
      <w:r>
        <w:rPr>
          <w:i w:val="0"/>
        </w:rPr>
        <w:t xml:space="preserve">part </w:t>
      </w:r>
      <w:r>
        <w:rPr>
          <w:i w:val="0"/>
        </w:rPr>
        <w:t>2</w:t>
      </w:r>
      <w:r>
        <w:rPr>
          <w:i w:val="0"/>
        </w:rPr>
        <w:t xml:space="preserve"> of 2)</w:t>
      </w:r>
      <w:r w:rsidRPr="003A2338">
        <w:t xml:space="preserve"> </w:t>
      </w:r>
    </w:p>
    <w:sectPr w:rsidR="00BA3AA9" w:rsidRPr="003A2338" w:rsidSect="00921136">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519"/>
    <w:multiLevelType w:val="hybridMultilevel"/>
    <w:tmpl w:val="30A45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259D6"/>
    <w:multiLevelType w:val="hybridMultilevel"/>
    <w:tmpl w:val="71761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26310"/>
    <w:multiLevelType w:val="hybridMultilevel"/>
    <w:tmpl w:val="1E52A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A6D2A"/>
    <w:multiLevelType w:val="hybridMultilevel"/>
    <w:tmpl w:val="98929AB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36A84"/>
    <w:multiLevelType w:val="hybridMultilevel"/>
    <w:tmpl w:val="3F32F4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21BCA"/>
    <w:multiLevelType w:val="hybridMultilevel"/>
    <w:tmpl w:val="9B94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3528B"/>
    <w:multiLevelType w:val="hybridMultilevel"/>
    <w:tmpl w:val="D72E7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F0608"/>
    <w:multiLevelType w:val="hybridMultilevel"/>
    <w:tmpl w:val="273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24134"/>
    <w:multiLevelType w:val="hybridMultilevel"/>
    <w:tmpl w:val="69BCC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84144"/>
    <w:multiLevelType w:val="hybridMultilevel"/>
    <w:tmpl w:val="44BC586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6"/>
  </w:num>
  <w:num w:numId="6">
    <w:abstractNumId w:val="9"/>
  </w:num>
  <w:num w:numId="7">
    <w:abstractNumId w:val="7"/>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86"/>
    <w:rsid w:val="00000796"/>
    <w:rsid w:val="000012A3"/>
    <w:rsid w:val="00005E6A"/>
    <w:rsid w:val="0001759D"/>
    <w:rsid w:val="00030677"/>
    <w:rsid w:val="00047ED5"/>
    <w:rsid w:val="000745A4"/>
    <w:rsid w:val="00082A28"/>
    <w:rsid w:val="00086B99"/>
    <w:rsid w:val="0009429C"/>
    <w:rsid w:val="00097B6F"/>
    <w:rsid w:val="000B36AC"/>
    <w:rsid w:val="000C40AD"/>
    <w:rsid w:val="000D3510"/>
    <w:rsid w:val="000D387F"/>
    <w:rsid w:val="000D75CA"/>
    <w:rsid w:val="000E077C"/>
    <w:rsid w:val="000E2C03"/>
    <w:rsid w:val="000F5B21"/>
    <w:rsid w:val="000F7D6E"/>
    <w:rsid w:val="00105318"/>
    <w:rsid w:val="00105DA2"/>
    <w:rsid w:val="00112713"/>
    <w:rsid w:val="0011272A"/>
    <w:rsid w:val="001152D9"/>
    <w:rsid w:val="00122222"/>
    <w:rsid w:val="001308FC"/>
    <w:rsid w:val="00134849"/>
    <w:rsid w:val="0013589B"/>
    <w:rsid w:val="001378BE"/>
    <w:rsid w:val="00146732"/>
    <w:rsid w:val="00147062"/>
    <w:rsid w:val="00147E9F"/>
    <w:rsid w:val="00150F23"/>
    <w:rsid w:val="001545E8"/>
    <w:rsid w:val="001651E3"/>
    <w:rsid w:val="00172BEB"/>
    <w:rsid w:val="00175CB1"/>
    <w:rsid w:val="0018590F"/>
    <w:rsid w:val="00186628"/>
    <w:rsid w:val="001B30CD"/>
    <w:rsid w:val="001C5C5F"/>
    <w:rsid w:val="001D4F00"/>
    <w:rsid w:val="001D60A9"/>
    <w:rsid w:val="001E3684"/>
    <w:rsid w:val="001F260E"/>
    <w:rsid w:val="00201665"/>
    <w:rsid w:val="002023FB"/>
    <w:rsid w:val="0020396A"/>
    <w:rsid w:val="002044F0"/>
    <w:rsid w:val="002134B0"/>
    <w:rsid w:val="0021607D"/>
    <w:rsid w:val="00217D64"/>
    <w:rsid w:val="00227515"/>
    <w:rsid w:val="00231968"/>
    <w:rsid w:val="00246D9B"/>
    <w:rsid w:val="00257600"/>
    <w:rsid w:val="00263247"/>
    <w:rsid w:val="00263F8A"/>
    <w:rsid w:val="0027363A"/>
    <w:rsid w:val="00284900"/>
    <w:rsid w:val="002857FB"/>
    <w:rsid w:val="002873CD"/>
    <w:rsid w:val="00290829"/>
    <w:rsid w:val="002B4B1E"/>
    <w:rsid w:val="002C470E"/>
    <w:rsid w:val="002F581D"/>
    <w:rsid w:val="00301DA9"/>
    <w:rsid w:val="003146C5"/>
    <w:rsid w:val="00317BE4"/>
    <w:rsid w:val="00322578"/>
    <w:rsid w:val="00336572"/>
    <w:rsid w:val="003445A0"/>
    <w:rsid w:val="00347B5B"/>
    <w:rsid w:val="0036481D"/>
    <w:rsid w:val="00366519"/>
    <w:rsid w:val="0038209D"/>
    <w:rsid w:val="003A2338"/>
    <w:rsid w:val="003B73D2"/>
    <w:rsid w:val="003C0A5C"/>
    <w:rsid w:val="003C50F0"/>
    <w:rsid w:val="003D4BD3"/>
    <w:rsid w:val="003D6649"/>
    <w:rsid w:val="003D7361"/>
    <w:rsid w:val="003E3F21"/>
    <w:rsid w:val="003E7792"/>
    <w:rsid w:val="003F01EC"/>
    <w:rsid w:val="003F6B10"/>
    <w:rsid w:val="00411004"/>
    <w:rsid w:val="004530FD"/>
    <w:rsid w:val="00460096"/>
    <w:rsid w:val="004624ED"/>
    <w:rsid w:val="00463208"/>
    <w:rsid w:val="004A0CE7"/>
    <w:rsid w:val="004A7C57"/>
    <w:rsid w:val="004B6839"/>
    <w:rsid w:val="004C7B67"/>
    <w:rsid w:val="004D6B00"/>
    <w:rsid w:val="004E2A56"/>
    <w:rsid w:val="004F36D0"/>
    <w:rsid w:val="004F7EDA"/>
    <w:rsid w:val="00502575"/>
    <w:rsid w:val="00526726"/>
    <w:rsid w:val="00534207"/>
    <w:rsid w:val="0054078A"/>
    <w:rsid w:val="005418B1"/>
    <w:rsid w:val="00543298"/>
    <w:rsid w:val="005607E5"/>
    <w:rsid w:val="00583EE8"/>
    <w:rsid w:val="005A3D5C"/>
    <w:rsid w:val="005B75D5"/>
    <w:rsid w:val="005C5C35"/>
    <w:rsid w:val="005D2786"/>
    <w:rsid w:val="005F3952"/>
    <w:rsid w:val="00607181"/>
    <w:rsid w:val="0062063D"/>
    <w:rsid w:val="00624E12"/>
    <w:rsid w:val="00633815"/>
    <w:rsid w:val="006527B1"/>
    <w:rsid w:val="00656705"/>
    <w:rsid w:val="00657EAA"/>
    <w:rsid w:val="00661685"/>
    <w:rsid w:val="00662E03"/>
    <w:rsid w:val="00675758"/>
    <w:rsid w:val="00684177"/>
    <w:rsid w:val="006A7114"/>
    <w:rsid w:val="006B1A8E"/>
    <w:rsid w:val="006B3016"/>
    <w:rsid w:val="006B7838"/>
    <w:rsid w:val="006D6F69"/>
    <w:rsid w:val="006E7942"/>
    <w:rsid w:val="006F1BA8"/>
    <w:rsid w:val="006F4D62"/>
    <w:rsid w:val="006F77C1"/>
    <w:rsid w:val="007054B7"/>
    <w:rsid w:val="00710437"/>
    <w:rsid w:val="00720F3D"/>
    <w:rsid w:val="007325DC"/>
    <w:rsid w:val="007542B6"/>
    <w:rsid w:val="00756462"/>
    <w:rsid w:val="00760C7B"/>
    <w:rsid w:val="00773E9E"/>
    <w:rsid w:val="0078279A"/>
    <w:rsid w:val="00787487"/>
    <w:rsid w:val="0079387B"/>
    <w:rsid w:val="00795A72"/>
    <w:rsid w:val="007A49CF"/>
    <w:rsid w:val="007B2329"/>
    <w:rsid w:val="007C4096"/>
    <w:rsid w:val="007C5999"/>
    <w:rsid w:val="007D26A2"/>
    <w:rsid w:val="007D3D49"/>
    <w:rsid w:val="007E0208"/>
    <w:rsid w:val="007E41C5"/>
    <w:rsid w:val="007F1FDB"/>
    <w:rsid w:val="0080021C"/>
    <w:rsid w:val="00802D7B"/>
    <w:rsid w:val="00820B56"/>
    <w:rsid w:val="008229B6"/>
    <w:rsid w:val="00836751"/>
    <w:rsid w:val="00837C63"/>
    <w:rsid w:val="00843A17"/>
    <w:rsid w:val="00850687"/>
    <w:rsid w:val="00850A8E"/>
    <w:rsid w:val="00853030"/>
    <w:rsid w:val="00855D2A"/>
    <w:rsid w:val="00860094"/>
    <w:rsid w:val="0087367D"/>
    <w:rsid w:val="00886737"/>
    <w:rsid w:val="008934BB"/>
    <w:rsid w:val="0089497C"/>
    <w:rsid w:val="008B6B44"/>
    <w:rsid w:val="008C460D"/>
    <w:rsid w:val="008E226E"/>
    <w:rsid w:val="008E292C"/>
    <w:rsid w:val="008E7D2D"/>
    <w:rsid w:val="008F20B0"/>
    <w:rsid w:val="00903E99"/>
    <w:rsid w:val="00912957"/>
    <w:rsid w:val="00921136"/>
    <w:rsid w:val="00921F02"/>
    <w:rsid w:val="009227E4"/>
    <w:rsid w:val="00924AE3"/>
    <w:rsid w:val="00927601"/>
    <w:rsid w:val="00927917"/>
    <w:rsid w:val="0093181F"/>
    <w:rsid w:val="00947146"/>
    <w:rsid w:val="00960CE2"/>
    <w:rsid w:val="00971F63"/>
    <w:rsid w:val="009A409B"/>
    <w:rsid w:val="009B04C8"/>
    <w:rsid w:val="009B0AF1"/>
    <w:rsid w:val="009C1C30"/>
    <w:rsid w:val="009C4EB2"/>
    <w:rsid w:val="009E0574"/>
    <w:rsid w:val="009E1A25"/>
    <w:rsid w:val="009F5E39"/>
    <w:rsid w:val="00A0210E"/>
    <w:rsid w:val="00A05446"/>
    <w:rsid w:val="00A13AF5"/>
    <w:rsid w:val="00A17110"/>
    <w:rsid w:val="00A2094C"/>
    <w:rsid w:val="00A2251C"/>
    <w:rsid w:val="00A321A3"/>
    <w:rsid w:val="00A32DEB"/>
    <w:rsid w:val="00A50EA1"/>
    <w:rsid w:val="00A56A95"/>
    <w:rsid w:val="00A603C0"/>
    <w:rsid w:val="00A609F3"/>
    <w:rsid w:val="00A703C4"/>
    <w:rsid w:val="00A71207"/>
    <w:rsid w:val="00A733CF"/>
    <w:rsid w:val="00A75F97"/>
    <w:rsid w:val="00A82647"/>
    <w:rsid w:val="00AA0533"/>
    <w:rsid w:val="00AB2E8E"/>
    <w:rsid w:val="00AC1751"/>
    <w:rsid w:val="00AD1945"/>
    <w:rsid w:val="00AD5245"/>
    <w:rsid w:val="00AD7E39"/>
    <w:rsid w:val="00AF5A71"/>
    <w:rsid w:val="00AF7537"/>
    <w:rsid w:val="00B0284E"/>
    <w:rsid w:val="00B11741"/>
    <w:rsid w:val="00B11EA5"/>
    <w:rsid w:val="00B13CF5"/>
    <w:rsid w:val="00B206DB"/>
    <w:rsid w:val="00B25788"/>
    <w:rsid w:val="00B4165B"/>
    <w:rsid w:val="00B500A0"/>
    <w:rsid w:val="00B5244E"/>
    <w:rsid w:val="00B652BB"/>
    <w:rsid w:val="00B65EDA"/>
    <w:rsid w:val="00BA3AA9"/>
    <w:rsid w:val="00BB0EF7"/>
    <w:rsid w:val="00BC4009"/>
    <w:rsid w:val="00BC44AF"/>
    <w:rsid w:val="00BF5094"/>
    <w:rsid w:val="00C11791"/>
    <w:rsid w:val="00C13215"/>
    <w:rsid w:val="00C241E3"/>
    <w:rsid w:val="00C25714"/>
    <w:rsid w:val="00C31EB7"/>
    <w:rsid w:val="00C5411B"/>
    <w:rsid w:val="00C70DF8"/>
    <w:rsid w:val="00C83AB9"/>
    <w:rsid w:val="00C94AD5"/>
    <w:rsid w:val="00C96584"/>
    <w:rsid w:val="00C97C88"/>
    <w:rsid w:val="00CA2330"/>
    <w:rsid w:val="00CA3E15"/>
    <w:rsid w:val="00CD52DF"/>
    <w:rsid w:val="00CE42E7"/>
    <w:rsid w:val="00CF28FA"/>
    <w:rsid w:val="00D27373"/>
    <w:rsid w:val="00D27544"/>
    <w:rsid w:val="00D42036"/>
    <w:rsid w:val="00D5372C"/>
    <w:rsid w:val="00D739FF"/>
    <w:rsid w:val="00D76FA4"/>
    <w:rsid w:val="00D77572"/>
    <w:rsid w:val="00D81805"/>
    <w:rsid w:val="00D81FA5"/>
    <w:rsid w:val="00D94F10"/>
    <w:rsid w:val="00DA1973"/>
    <w:rsid w:val="00DA2909"/>
    <w:rsid w:val="00DC2918"/>
    <w:rsid w:val="00DC6F8B"/>
    <w:rsid w:val="00DD4477"/>
    <w:rsid w:val="00DE14A4"/>
    <w:rsid w:val="00DE6EA8"/>
    <w:rsid w:val="00DF1CDB"/>
    <w:rsid w:val="00DF2C14"/>
    <w:rsid w:val="00DF7CBF"/>
    <w:rsid w:val="00E105A7"/>
    <w:rsid w:val="00E445C9"/>
    <w:rsid w:val="00E5118C"/>
    <w:rsid w:val="00E67DED"/>
    <w:rsid w:val="00E74410"/>
    <w:rsid w:val="00E764CB"/>
    <w:rsid w:val="00E82F76"/>
    <w:rsid w:val="00E87AC8"/>
    <w:rsid w:val="00E941CF"/>
    <w:rsid w:val="00E95062"/>
    <w:rsid w:val="00EA1851"/>
    <w:rsid w:val="00EA69C3"/>
    <w:rsid w:val="00EB6B00"/>
    <w:rsid w:val="00EC4B3D"/>
    <w:rsid w:val="00ED0F6A"/>
    <w:rsid w:val="00EE513B"/>
    <w:rsid w:val="00EE5D24"/>
    <w:rsid w:val="00EF6E66"/>
    <w:rsid w:val="00F06CCA"/>
    <w:rsid w:val="00F10D7D"/>
    <w:rsid w:val="00F13F2F"/>
    <w:rsid w:val="00F24E03"/>
    <w:rsid w:val="00F27D33"/>
    <w:rsid w:val="00F360EA"/>
    <w:rsid w:val="00F525D3"/>
    <w:rsid w:val="00F7123E"/>
    <w:rsid w:val="00F91220"/>
    <w:rsid w:val="00FA5002"/>
    <w:rsid w:val="00FB3E30"/>
    <w:rsid w:val="00FB7A1B"/>
    <w:rsid w:val="00FC29FF"/>
    <w:rsid w:val="00FD6712"/>
    <w:rsid w:val="00FD6ACB"/>
    <w:rsid w:val="00FE5333"/>
    <w:rsid w:val="00FF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A6C9D-161B-446D-ADA4-43A8451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8BE"/>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378BE"/>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1378BE"/>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971F63"/>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BE"/>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1378BE"/>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1378BE"/>
    <w:rPr>
      <w:rFonts w:asciiTheme="majorHAnsi" w:eastAsiaTheme="majorEastAsia" w:hAnsiTheme="majorHAnsi" w:cstheme="majorBidi"/>
      <w:color w:val="511707" w:themeColor="accent1" w:themeShade="7F"/>
      <w:sz w:val="24"/>
      <w:szCs w:val="24"/>
    </w:rPr>
  </w:style>
  <w:style w:type="paragraph" w:styleId="Subtitle">
    <w:name w:val="Subtitle"/>
    <w:basedOn w:val="Normal"/>
    <w:next w:val="Normal"/>
    <w:link w:val="SubtitleChar"/>
    <w:uiPriority w:val="11"/>
    <w:qFormat/>
    <w:rsid w:val="001378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8BE"/>
    <w:rPr>
      <w:rFonts w:eastAsiaTheme="minorEastAsia"/>
      <w:color w:val="5A5A5A" w:themeColor="text1" w:themeTint="A5"/>
      <w:spacing w:val="15"/>
    </w:rPr>
  </w:style>
  <w:style w:type="paragraph" w:styleId="Title">
    <w:name w:val="Title"/>
    <w:basedOn w:val="Normal"/>
    <w:next w:val="Normal"/>
    <w:link w:val="TitleChar"/>
    <w:uiPriority w:val="10"/>
    <w:qFormat/>
    <w:rsid w:val="00137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8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2647"/>
    <w:pPr>
      <w:ind w:left="720"/>
      <w:contextualSpacing/>
    </w:pPr>
  </w:style>
  <w:style w:type="paragraph" w:styleId="Caption">
    <w:name w:val="caption"/>
    <w:basedOn w:val="Normal"/>
    <w:next w:val="Normal"/>
    <w:uiPriority w:val="35"/>
    <w:unhideWhenUsed/>
    <w:qFormat/>
    <w:rsid w:val="0021607D"/>
    <w:pPr>
      <w:spacing w:after="200" w:line="240" w:lineRule="auto"/>
    </w:pPr>
    <w:rPr>
      <w:i/>
      <w:iCs/>
      <w:color w:val="323232" w:themeColor="text2"/>
      <w:sz w:val="18"/>
      <w:szCs w:val="18"/>
    </w:rPr>
  </w:style>
  <w:style w:type="paragraph" w:styleId="NoSpacing">
    <w:name w:val="No Spacing"/>
    <w:link w:val="NoSpacingChar"/>
    <w:uiPriority w:val="1"/>
    <w:qFormat/>
    <w:rsid w:val="00633815"/>
    <w:pPr>
      <w:spacing w:after="0" w:line="240" w:lineRule="auto"/>
    </w:pPr>
    <w:rPr>
      <w:rFonts w:eastAsiaTheme="minorEastAsia"/>
    </w:rPr>
  </w:style>
  <w:style w:type="character" w:customStyle="1" w:styleId="NoSpacingChar">
    <w:name w:val="No Spacing Char"/>
    <w:basedOn w:val="DefaultParagraphFont"/>
    <w:link w:val="NoSpacing"/>
    <w:uiPriority w:val="1"/>
    <w:rsid w:val="00633815"/>
    <w:rPr>
      <w:rFonts w:eastAsiaTheme="minorEastAsia"/>
    </w:rPr>
  </w:style>
  <w:style w:type="character" w:customStyle="1" w:styleId="Heading4Char">
    <w:name w:val="Heading 4 Char"/>
    <w:basedOn w:val="DefaultParagraphFont"/>
    <w:link w:val="Heading4"/>
    <w:uiPriority w:val="9"/>
    <w:rsid w:val="00971F63"/>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CC8D-01C6-48F3-9E60-27F9FEA8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C998EE9C</Template>
  <TotalTime>659</TotalTime>
  <Pages>18</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 squared MARS CLOCK</vt:lpstr>
    </vt:vector>
  </TitlesOfParts>
  <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squared MARS CLOCK</dc:title>
  <dc:subject>ADITYA SAHA (260453165) &amp; SHAYAN AHMAD</dc:subject>
  <dc:creator>Aditya Saha</dc:creator>
  <cp:keywords/>
  <dc:description/>
  <cp:lastModifiedBy>Aditya Saha</cp:lastModifiedBy>
  <cp:revision>302</cp:revision>
  <dcterms:created xsi:type="dcterms:W3CDTF">2014-04-13T20:53:00Z</dcterms:created>
  <dcterms:modified xsi:type="dcterms:W3CDTF">2014-04-14T07:55:00Z</dcterms:modified>
</cp:coreProperties>
</file>