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F6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ECSE 323</w:t>
      </w:r>
    </w:p>
    <w:p w:rsidR="00934BE2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 xml:space="preserve">LAB REPORT </w:t>
      </w:r>
      <w:r w:rsidR="00CC4328">
        <w:rPr>
          <w:sz w:val="28"/>
          <w:szCs w:val="28"/>
          <w:lang w:val="en-CA"/>
        </w:rPr>
        <w:t>2</w:t>
      </w:r>
    </w:p>
    <w:p w:rsidR="00C75035" w:rsidRPr="00A11920" w:rsidRDefault="00C75035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Group</w:t>
      </w:r>
      <w:r w:rsidR="00282191" w:rsidRPr="00A11920">
        <w:rPr>
          <w:sz w:val="28"/>
          <w:szCs w:val="28"/>
          <w:lang w:val="en-CA"/>
        </w:rPr>
        <w:t xml:space="preserve"> No</w:t>
      </w:r>
      <w:r w:rsidR="009A7BD1" w:rsidRPr="00A11920">
        <w:rPr>
          <w:sz w:val="28"/>
          <w:szCs w:val="28"/>
          <w:lang w:val="en-CA"/>
        </w:rPr>
        <w:t>. -</w:t>
      </w:r>
      <w:r w:rsidRPr="00A11920">
        <w:rPr>
          <w:sz w:val="28"/>
          <w:szCs w:val="28"/>
          <w:lang w:val="en-CA"/>
        </w:rPr>
        <w:t xml:space="preserve"> 20</w:t>
      </w:r>
    </w:p>
    <w:p w:rsidR="00934BE2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Aditya Saha- 260453165</w:t>
      </w:r>
    </w:p>
    <w:p w:rsidR="00934BE2" w:rsidRPr="00A11920" w:rsidRDefault="00934BE2" w:rsidP="00CB143C">
      <w:pPr>
        <w:pStyle w:val="Title"/>
        <w:pBdr>
          <w:bottom w:val="single" w:sz="6" w:space="1" w:color="auto"/>
        </w:pBdr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Shayan Ahmad- 260350431</w:t>
      </w:r>
    </w:p>
    <w:p w:rsidR="00A51F7B" w:rsidRDefault="00A51F7B" w:rsidP="00A51F7B">
      <w:pPr>
        <w:pStyle w:val="NoSpacing"/>
        <w:jc w:val="right"/>
        <w:rPr>
          <w:lang w:val="en-CA"/>
        </w:rPr>
      </w:pPr>
    </w:p>
    <w:p w:rsidR="00797041" w:rsidRPr="00797041" w:rsidRDefault="00797041" w:rsidP="00797041">
      <w:pPr>
        <w:pStyle w:val="Heading1"/>
        <w:jc w:val="center"/>
        <w:rPr>
          <w:b/>
          <w:color w:val="auto"/>
          <w:lang w:val="en-CA"/>
        </w:rPr>
      </w:pPr>
      <w:r w:rsidRPr="00797041">
        <w:rPr>
          <w:b/>
          <w:color w:val="auto"/>
          <w:lang w:val="en-CA"/>
        </w:rPr>
        <w:t>g20_</w:t>
      </w:r>
      <w:r w:rsidR="0000155B">
        <w:rPr>
          <w:b/>
          <w:color w:val="auto"/>
          <w:lang w:val="en-CA"/>
        </w:rPr>
        <w:t>dayseconds</w:t>
      </w:r>
    </w:p>
    <w:p w:rsidR="00797041" w:rsidRPr="00797041" w:rsidRDefault="00797041" w:rsidP="00797041">
      <w:pPr>
        <w:rPr>
          <w:lang w:val="en-CA"/>
        </w:rPr>
      </w:pPr>
    </w:p>
    <w:p w:rsidR="00C86201" w:rsidRPr="00C86201" w:rsidRDefault="00903AAC" w:rsidP="000D4139">
      <w:pPr>
        <w:pStyle w:val="Heading2"/>
        <w:rPr>
          <w:lang w:val="en-CA"/>
        </w:rPr>
      </w:pPr>
      <w:r w:rsidRPr="00C86201">
        <w:rPr>
          <w:lang w:val="en-CA"/>
        </w:rPr>
        <w:t>Objective</w:t>
      </w:r>
      <w:r w:rsidR="003367F6" w:rsidRPr="00C86201">
        <w:rPr>
          <w:lang w:val="en-CA"/>
        </w:rPr>
        <w:t xml:space="preserve"> </w:t>
      </w:r>
    </w:p>
    <w:p w:rsidR="00073BAF" w:rsidRDefault="00073BAF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 make a circuit (</w:t>
      </w:r>
      <w:r w:rsidR="0000155B">
        <w:rPr>
          <w:sz w:val="24"/>
          <w:szCs w:val="24"/>
          <w:lang w:val="en-CA"/>
        </w:rPr>
        <w:t>g20_dayseconds</w:t>
      </w:r>
      <w:r>
        <w:rPr>
          <w:sz w:val="24"/>
          <w:szCs w:val="24"/>
          <w:lang w:val="en-CA"/>
        </w:rPr>
        <w:t xml:space="preserve">) that </w:t>
      </w:r>
      <w:r w:rsidR="0000155B">
        <w:rPr>
          <w:sz w:val="24"/>
          <w:szCs w:val="24"/>
          <w:lang w:val="en-CA"/>
        </w:rPr>
        <w:t>takes in a time specified in hours, minutes and seconds and computes the time specified as the number of seconds since midnights</w:t>
      </w:r>
      <w:r w:rsidR="00ED1180">
        <w:rPr>
          <w:sz w:val="24"/>
          <w:szCs w:val="24"/>
          <w:lang w:val="en-CA"/>
        </w:rPr>
        <w:t>.</w:t>
      </w:r>
    </w:p>
    <w:p w:rsidR="00C30025" w:rsidRDefault="003656F0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This circuit is implemented using </w:t>
      </w:r>
      <w:r w:rsidR="00C30025">
        <w:rPr>
          <w:sz w:val="24"/>
          <w:szCs w:val="24"/>
          <w:lang w:val="en-CA"/>
        </w:rPr>
        <w:t>LPM modules lpm_multiply and lpm_add_sub to carry out the required arithmetic operations</w:t>
      </w:r>
      <w:r>
        <w:rPr>
          <w:sz w:val="24"/>
          <w:szCs w:val="24"/>
          <w:lang w:val="en-CA"/>
        </w:rPr>
        <w:t>.</w:t>
      </w:r>
      <w:r w:rsidR="00EA173A">
        <w:rPr>
          <w:sz w:val="24"/>
          <w:szCs w:val="24"/>
          <w:lang w:val="en-CA"/>
        </w:rPr>
        <w:t xml:space="preserve"> </w:t>
      </w:r>
      <w:r w:rsidR="00C30025">
        <w:rPr>
          <w:sz w:val="24"/>
          <w:szCs w:val="24"/>
          <w:lang w:val="en-CA"/>
        </w:rPr>
        <w:t>The operation basic to the implementation of this circuit is given in the following:</w:t>
      </w:r>
    </w:p>
    <w:p w:rsidR="003656F0" w:rsidRDefault="00C30025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DaySeconds = Seconds + (60*(Minutes + (60 * Hours)))</w:t>
      </w:r>
    </w:p>
    <w:p w:rsidR="00A56DD3" w:rsidRDefault="00A56DD3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**</w:t>
      </w:r>
      <w:r w:rsidR="00291F2B">
        <w:rPr>
          <w:sz w:val="24"/>
          <w:szCs w:val="24"/>
          <w:lang w:val="en-CA"/>
        </w:rPr>
        <w:t>this formulation gives a smaller circuit than fully expanded expression</w:t>
      </w:r>
    </w:p>
    <w:p w:rsidR="001B4466" w:rsidRDefault="001B4466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</w:t>
      </w:r>
      <w:r w:rsidR="006331A1">
        <w:rPr>
          <w:sz w:val="24"/>
          <w:szCs w:val="24"/>
          <w:lang w:val="en-CA"/>
        </w:rPr>
        <w:t>DaySeconds</w:t>
      </w:r>
      <w:r>
        <w:rPr>
          <w:sz w:val="24"/>
          <w:szCs w:val="24"/>
          <w:lang w:val="en-CA"/>
        </w:rPr>
        <w:t xml:space="preserve"> has </w:t>
      </w:r>
      <w:r w:rsidR="006331A1">
        <w:rPr>
          <w:sz w:val="24"/>
          <w:szCs w:val="24"/>
          <w:lang w:val="en-CA"/>
        </w:rPr>
        <w:t>three</w:t>
      </w:r>
      <w:r w:rsidR="005B15BF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input</w:t>
      </w:r>
      <w:r w:rsidR="005B15BF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and one output</w:t>
      </w:r>
      <w:r w:rsidR="00782ABC">
        <w:rPr>
          <w:sz w:val="24"/>
          <w:szCs w:val="24"/>
          <w:lang w:val="en-CA"/>
        </w:rPr>
        <w:t>:</w:t>
      </w:r>
    </w:p>
    <w:p w:rsidR="00782ABC" w:rsidRDefault="006331A1" w:rsidP="00782AB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5-bit value input named ‘Hours’ which represents hours value of time</w:t>
      </w:r>
    </w:p>
    <w:p w:rsidR="005B15BF" w:rsidRDefault="006331A1" w:rsidP="00782AB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6-bit value input named ‘Minutes’ which represents minutes value of time</w:t>
      </w:r>
    </w:p>
    <w:p w:rsidR="006331A1" w:rsidRDefault="006331A1" w:rsidP="006331A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6-bit value input named ‘Seconds’ which represents seconds value of time</w:t>
      </w:r>
    </w:p>
    <w:p w:rsidR="006331A1" w:rsidRDefault="006331A1" w:rsidP="006331A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17-bit value </w:t>
      </w:r>
      <w:r w:rsidR="00102525">
        <w:rPr>
          <w:sz w:val="24"/>
          <w:szCs w:val="24"/>
          <w:lang w:val="en-CA"/>
        </w:rPr>
        <w:t>output</w:t>
      </w:r>
      <w:r>
        <w:rPr>
          <w:sz w:val="24"/>
          <w:szCs w:val="24"/>
          <w:lang w:val="en-CA"/>
        </w:rPr>
        <w:t xml:space="preserve"> named ‘</w:t>
      </w:r>
      <w:r w:rsidR="00102525">
        <w:rPr>
          <w:sz w:val="24"/>
          <w:szCs w:val="24"/>
          <w:lang w:val="en-CA"/>
        </w:rPr>
        <w:t>DaySeconds</w:t>
      </w:r>
      <w:r>
        <w:rPr>
          <w:sz w:val="24"/>
          <w:szCs w:val="24"/>
          <w:lang w:val="en-CA"/>
        </w:rPr>
        <w:t>’</w:t>
      </w:r>
      <w:r w:rsidR="00102525">
        <w:rPr>
          <w:sz w:val="24"/>
          <w:szCs w:val="24"/>
          <w:lang w:val="en-CA"/>
        </w:rPr>
        <w:t xml:space="preserve"> which represents the required time specified as the number of seconds since midnight</w:t>
      </w:r>
    </w:p>
    <w:p w:rsidR="00F648FF" w:rsidRDefault="00F648FF" w:rsidP="00F648FF">
      <w:pPr>
        <w:rPr>
          <w:sz w:val="24"/>
          <w:szCs w:val="24"/>
          <w:lang w:val="en-CA"/>
        </w:rPr>
      </w:pPr>
    </w:p>
    <w:p w:rsidR="005C5CC4" w:rsidRDefault="005857EF" w:rsidP="001C41CB">
      <w:pPr>
        <w:keepNext/>
        <w:jc w:val="center"/>
      </w:pPr>
      <w:r>
        <w:rPr>
          <w:noProof/>
        </w:rPr>
        <w:drawing>
          <wp:inline distT="0" distB="0" distL="0" distR="0" wp14:anchorId="10CD56BC" wp14:editId="6B9A637D">
            <wp:extent cx="6353175" cy="12630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FF" w:rsidRDefault="003107BF" w:rsidP="005C5CC4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 </w:t>
      </w:r>
      <w:r w:rsidR="005C5CC4" w:rsidRPr="007F0777">
        <w:rPr>
          <w:i w:val="0"/>
        </w:rPr>
        <w:t xml:space="preserve">Fig: Higher abstraction for the </w:t>
      </w:r>
      <w:r w:rsidR="00AC346B" w:rsidRPr="007F0777">
        <w:rPr>
          <w:i w:val="0"/>
        </w:rPr>
        <w:t>converter</w:t>
      </w:r>
      <w:r w:rsidR="005C5CC4" w:rsidRPr="007F0777">
        <w:rPr>
          <w:i w:val="0"/>
        </w:rPr>
        <w:t xml:space="preserve"> circuit</w:t>
      </w:r>
    </w:p>
    <w:p w:rsidR="00DE0294" w:rsidRDefault="00DE0294" w:rsidP="009E04AC">
      <w:pPr>
        <w:pStyle w:val="Heading2"/>
        <w:rPr>
          <w:lang w:val="en-CA"/>
        </w:rPr>
      </w:pPr>
    </w:p>
    <w:p w:rsidR="009E04AC" w:rsidRDefault="009E04AC" w:rsidP="009E04AC">
      <w:pPr>
        <w:pStyle w:val="Heading2"/>
        <w:rPr>
          <w:lang w:val="en-CA"/>
        </w:rPr>
      </w:pPr>
      <w:r>
        <w:rPr>
          <w:lang w:val="en-CA"/>
        </w:rPr>
        <w:t>VHDL description</w:t>
      </w:r>
    </w:p>
    <w:p w:rsidR="004A4C70" w:rsidRDefault="009E04AC" w:rsidP="00136B65">
      <w:pPr>
        <w:rPr>
          <w:lang w:val="en-CA"/>
        </w:rPr>
      </w:pPr>
      <w:r>
        <w:rPr>
          <w:sz w:val="24"/>
          <w:szCs w:val="24"/>
          <w:lang w:val="en-CA"/>
        </w:rPr>
        <w:t xml:space="preserve">The VHDL description of the circuit has been attached as a separate file in the zipped folder. The VHDL </w:t>
      </w:r>
      <w:r w:rsidR="007415DF">
        <w:rPr>
          <w:sz w:val="24"/>
          <w:szCs w:val="24"/>
          <w:lang w:val="en-CA"/>
        </w:rPr>
        <w:t>implements lpm components, namely lpm_multiply and lpm_add_sub</w:t>
      </w:r>
      <w:r>
        <w:rPr>
          <w:sz w:val="24"/>
          <w:szCs w:val="24"/>
          <w:lang w:val="en-CA"/>
        </w:rPr>
        <w:t xml:space="preserve">. </w:t>
      </w:r>
      <w:r w:rsidR="00CC3737">
        <w:rPr>
          <w:sz w:val="24"/>
          <w:szCs w:val="24"/>
          <w:lang w:val="en-CA"/>
        </w:rPr>
        <w:t>In the architecture body of the code, four temporary signal variables have been introduced, which stores the signal values of each of the intermediate arithmetic operations.</w:t>
      </w:r>
      <w:r w:rsidR="00425341">
        <w:rPr>
          <w:sz w:val="24"/>
          <w:szCs w:val="24"/>
          <w:lang w:val="en-CA"/>
        </w:rPr>
        <w:t xml:space="preserve"> Throughout the implementation, multiple lpm_multiple and lpm_add_sub components have been declared to handle the operations involving varying bit lengths.</w:t>
      </w:r>
    </w:p>
    <w:p w:rsidR="00E160FD" w:rsidRDefault="005D5F71" w:rsidP="000D4139">
      <w:pPr>
        <w:pStyle w:val="Heading2"/>
        <w:rPr>
          <w:lang w:val="en-CA"/>
        </w:rPr>
      </w:pPr>
      <w:r w:rsidRPr="005D5F71">
        <w:rPr>
          <w:lang w:val="en-CA"/>
        </w:rPr>
        <w:lastRenderedPageBreak/>
        <w:t>Circuit testing</w:t>
      </w:r>
    </w:p>
    <w:p w:rsidR="00D37B38" w:rsidRPr="00984BA5" w:rsidRDefault="006E47C6" w:rsidP="00A1785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One</w:t>
      </w:r>
      <w:r w:rsidR="00984BA5" w:rsidRPr="00984BA5">
        <w:rPr>
          <w:sz w:val="24"/>
          <w:szCs w:val="24"/>
          <w:lang w:val="en-CA"/>
        </w:rPr>
        <w:t xml:space="preserve"> fold circuit testing </w:t>
      </w:r>
      <w:r w:rsidR="00984BA5">
        <w:rPr>
          <w:sz w:val="24"/>
          <w:szCs w:val="24"/>
          <w:lang w:val="en-CA"/>
        </w:rPr>
        <w:t xml:space="preserve">was carried out: functional simulation. The functional simulation was carried out on </w:t>
      </w:r>
      <w:r>
        <w:rPr>
          <w:sz w:val="24"/>
          <w:szCs w:val="24"/>
          <w:lang w:val="en-CA"/>
        </w:rPr>
        <w:t>2</w:t>
      </w:r>
      <w:r>
        <w:rPr>
          <w:sz w:val="24"/>
          <w:szCs w:val="24"/>
          <w:vertAlign w:val="superscript"/>
          <w:lang w:val="en-CA"/>
        </w:rPr>
        <w:t>17</w:t>
      </w:r>
      <w:r w:rsidR="00984BA5">
        <w:rPr>
          <w:sz w:val="24"/>
          <w:szCs w:val="24"/>
          <w:lang w:val="en-CA"/>
        </w:rPr>
        <w:t xml:space="preserve"> different input values. These tests verified the robustness of the circuit.</w:t>
      </w:r>
      <w:r w:rsidR="00DF024A">
        <w:rPr>
          <w:sz w:val="24"/>
          <w:szCs w:val="24"/>
          <w:lang w:val="en-CA"/>
        </w:rPr>
        <w:t xml:space="preserve"> The simulation output diagrams are given in the following.</w:t>
      </w:r>
    </w:p>
    <w:p w:rsidR="00FF2C04" w:rsidRDefault="005A6F2A" w:rsidP="001C41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30A1C9" wp14:editId="235AA277">
            <wp:extent cx="6858000" cy="1431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5925" cy="14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1C41CB">
      <w:pPr>
        <w:jc w:val="center"/>
        <w:rPr>
          <w:sz w:val="24"/>
          <w:szCs w:val="24"/>
        </w:rPr>
      </w:pPr>
    </w:p>
    <w:p w:rsidR="00BB3182" w:rsidRDefault="005A6F2A" w:rsidP="001C41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3D35B0" wp14:editId="2259CE57">
            <wp:extent cx="6856925" cy="15664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925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1C41CB">
      <w:pPr>
        <w:jc w:val="center"/>
        <w:rPr>
          <w:sz w:val="24"/>
          <w:szCs w:val="24"/>
        </w:rPr>
      </w:pPr>
    </w:p>
    <w:p w:rsidR="00BB3182" w:rsidRDefault="005A6F2A" w:rsidP="001C41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099A8D" wp14:editId="7B9ED36A">
            <wp:extent cx="6855312" cy="1653872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5629" cy="1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1C41CB">
      <w:pPr>
        <w:jc w:val="center"/>
        <w:rPr>
          <w:sz w:val="24"/>
          <w:szCs w:val="24"/>
        </w:rPr>
      </w:pPr>
    </w:p>
    <w:p w:rsidR="00BB3182" w:rsidRDefault="005A6F2A" w:rsidP="001C41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ECC3B0" wp14:editId="76708372">
            <wp:extent cx="6856629" cy="155845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8041" cy="15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7" w:rsidRPr="00F67C28" w:rsidRDefault="00935667" w:rsidP="00633914">
      <w:pPr>
        <w:pStyle w:val="Caption"/>
        <w:jc w:val="center"/>
        <w:rPr>
          <w:sz w:val="24"/>
          <w:szCs w:val="24"/>
        </w:rPr>
      </w:pPr>
      <w:r>
        <w:rPr>
          <w:i w:val="0"/>
        </w:rPr>
        <w:t xml:space="preserve">Fig: Functional simulation diagrams for </w:t>
      </w:r>
      <w:r w:rsidR="00D60F1D">
        <w:rPr>
          <w:i w:val="0"/>
        </w:rPr>
        <w:t>2</w:t>
      </w:r>
      <w:r w:rsidR="00D60F1D">
        <w:rPr>
          <w:i w:val="0"/>
          <w:vertAlign w:val="superscript"/>
        </w:rPr>
        <w:t>17</w:t>
      </w:r>
      <w:r w:rsidR="00D60F1D">
        <w:rPr>
          <w:i w:val="0"/>
        </w:rPr>
        <w:t xml:space="preserve"> input values</w:t>
      </w:r>
      <w:bookmarkStart w:id="0" w:name="_GoBack"/>
      <w:bookmarkEnd w:id="0"/>
    </w:p>
    <w:sectPr w:rsidR="00935667" w:rsidRPr="00F67C28" w:rsidSect="00DD0697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525" w:rsidRDefault="00102525" w:rsidP="002310A8">
      <w:pPr>
        <w:spacing w:after="0" w:line="240" w:lineRule="auto"/>
      </w:pPr>
      <w:r>
        <w:separator/>
      </w:r>
    </w:p>
  </w:endnote>
  <w:endnote w:type="continuationSeparator" w:id="0">
    <w:p w:rsidR="00102525" w:rsidRDefault="00102525" w:rsidP="0023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543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525" w:rsidRDefault="001025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F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525" w:rsidRDefault="001025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525" w:rsidRDefault="00102525" w:rsidP="002310A8">
      <w:pPr>
        <w:spacing w:after="0" w:line="240" w:lineRule="auto"/>
      </w:pPr>
      <w:r>
        <w:separator/>
      </w:r>
    </w:p>
  </w:footnote>
  <w:footnote w:type="continuationSeparator" w:id="0">
    <w:p w:rsidR="00102525" w:rsidRDefault="00102525" w:rsidP="0023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547EB"/>
    <w:multiLevelType w:val="hybridMultilevel"/>
    <w:tmpl w:val="6E0E6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E1BCC"/>
    <w:multiLevelType w:val="hybridMultilevel"/>
    <w:tmpl w:val="E5021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E2"/>
    <w:rsid w:val="0000155B"/>
    <w:rsid w:val="00007CB8"/>
    <w:rsid w:val="00044E6F"/>
    <w:rsid w:val="000464F9"/>
    <w:rsid w:val="000559E8"/>
    <w:rsid w:val="00073BAF"/>
    <w:rsid w:val="00082D7B"/>
    <w:rsid w:val="000D4139"/>
    <w:rsid w:val="000F6351"/>
    <w:rsid w:val="00101ED6"/>
    <w:rsid w:val="00102525"/>
    <w:rsid w:val="00136B65"/>
    <w:rsid w:val="001633F8"/>
    <w:rsid w:val="001A1DA4"/>
    <w:rsid w:val="001A1F41"/>
    <w:rsid w:val="001B4466"/>
    <w:rsid w:val="001C41CB"/>
    <w:rsid w:val="001C6453"/>
    <w:rsid w:val="001D5ED8"/>
    <w:rsid w:val="001E2710"/>
    <w:rsid w:val="002019BB"/>
    <w:rsid w:val="002310A8"/>
    <w:rsid w:val="00247D5F"/>
    <w:rsid w:val="002652BD"/>
    <w:rsid w:val="0026725B"/>
    <w:rsid w:val="00282191"/>
    <w:rsid w:val="00287279"/>
    <w:rsid w:val="00291F2B"/>
    <w:rsid w:val="0029544A"/>
    <w:rsid w:val="002C025B"/>
    <w:rsid w:val="002D7E60"/>
    <w:rsid w:val="003107BF"/>
    <w:rsid w:val="00322578"/>
    <w:rsid w:val="003367F6"/>
    <w:rsid w:val="003656F0"/>
    <w:rsid w:val="0036703F"/>
    <w:rsid w:val="003A740A"/>
    <w:rsid w:val="00425341"/>
    <w:rsid w:val="00431CFE"/>
    <w:rsid w:val="004371A4"/>
    <w:rsid w:val="00465543"/>
    <w:rsid w:val="0047338B"/>
    <w:rsid w:val="004911E2"/>
    <w:rsid w:val="004A137C"/>
    <w:rsid w:val="004A4C70"/>
    <w:rsid w:val="004E52D6"/>
    <w:rsid w:val="0051447D"/>
    <w:rsid w:val="00543298"/>
    <w:rsid w:val="005857EF"/>
    <w:rsid w:val="005A6F2A"/>
    <w:rsid w:val="005A7797"/>
    <w:rsid w:val="005B15BF"/>
    <w:rsid w:val="005C5CC4"/>
    <w:rsid w:val="005C769E"/>
    <w:rsid w:val="005D5F71"/>
    <w:rsid w:val="006331A1"/>
    <w:rsid w:val="00633914"/>
    <w:rsid w:val="00673AC0"/>
    <w:rsid w:val="00694ED7"/>
    <w:rsid w:val="006A29AC"/>
    <w:rsid w:val="006A463F"/>
    <w:rsid w:val="006E47C6"/>
    <w:rsid w:val="007220BB"/>
    <w:rsid w:val="0072342D"/>
    <w:rsid w:val="007415DF"/>
    <w:rsid w:val="00780E02"/>
    <w:rsid w:val="00782ABC"/>
    <w:rsid w:val="00793FAF"/>
    <w:rsid w:val="00797041"/>
    <w:rsid w:val="007F0777"/>
    <w:rsid w:val="00806200"/>
    <w:rsid w:val="00830D5B"/>
    <w:rsid w:val="00844C8C"/>
    <w:rsid w:val="00865D86"/>
    <w:rsid w:val="008668DE"/>
    <w:rsid w:val="008F4465"/>
    <w:rsid w:val="00903AAC"/>
    <w:rsid w:val="00934BE2"/>
    <w:rsid w:val="00935667"/>
    <w:rsid w:val="00940879"/>
    <w:rsid w:val="00943B4A"/>
    <w:rsid w:val="00984BA5"/>
    <w:rsid w:val="009A7BD1"/>
    <w:rsid w:val="009E04AC"/>
    <w:rsid w:val="009F747C"/>
    <w:rsid w:val="00A11920"/>
    <w:rsid w:val="00A17852"/>
    <w:rsid w:val="00A51F7B"/>
    <w:rsid w:val="00A56DD3"/>
    <w:rsid w:val="00A56EA3"/>
    <w:rsid w:val="00A766B1"/>
    <w:rsid w:val="00AC346B"/>
    <w:rsid w:val="00AE7442"/>
    <w:rsid w:val="00B2649F"/>
    <w:rsid w:val="00B57E70"/>
    <w:rsid w:val="00BB3182"/>
    <w:rsid w:val="00BE41F1"/>
    <w:rsid w:val="00BF34C4"/>
    <w:rsid w:val="00C13215"/>
    <w:rsid w:val="00C30025"/>
    <w:rsid w:val="00C37E50"/>
    <w:rsid w:val="00C75035"/>
    <w:rsid w:val="00C86201"/>
    <w:rsid w:val="00CB143C"/>
    <w:rsid w:val="00CC3737"/>
    <w:rsid w:val="00CC4328"/>
    <w:rsid w:val="00D37B38"/>
    <w:rsid w:val="00D60F1D"/>
    <w:rsid w:val="00DB280E"/>
    <w:rsid w:val="00DC13EC"/>
    <w:rsid w:val="00DC7C70"/>
    <w:rsid w:val="00DD0697"/>
    <w:rsid w:val="00DE0294"/>
    <w:rsid w:val="00DE4B4B"/>
    <w:rsid w:val="00DF024A"/>
    <w:rsid w:val="00E033E8"/>
    <w:rsid w:val="00E160FD"/>
    <w:rsid w:val="00E27977"/>
    <w:rsid w:val="00E31819"/>
    <w:rsid w:val="00E579E0"/>
    <w:rsid w:val="00EA173A"/>
    <w:rsid w:val="00ED0F99"/>
    <w:rsid w:val="00ED1180"/>
    <w:rsid w:val="00ED40CB"/>
    <w:rsid w:val="00EF0E3F"/>
    <w:rsid w:val="00F00D3E"/>
    <w:rsid w:val="00F30E44"/>
    <w:rsid w:val="00F648FF"/>
    <w:rsid w:val="00F67C28"/>
    <w:rsid w:val="00FD23DD"/>
    <w:rsid w:val="00FF2C04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F1B2-1170-4D44-A664-C30EEAFA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F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A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A8"/>
  </w:style>
  <w:style w:type="paragraph" w:styleId="Footer">
    <w:name w:val="footer"/>
    <w:basedOn w:val="Normal"/>
    <w:link w:val="FooterChar"/>
    <w:uiPriority w:val="99"/>
    <w:unhideWhenUsed/>
    <w:rsid w:val="0023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A8"/>
  </w:style>
  <w:style w:type="paragraph" w:styleId="Title">
    <w:name w:val="Title"/>
    <w:basedOn w:val="Normal"/>
    <w:next w:val="Normal"/>
    <w:link w:val="TitleChar"/>
    <w:uiPriority w:val="10"/>
    <w:qFormat/>
    <w:rsid w:val="00E27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4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D246A09B</Template>
  <TotalTime>136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Saha</dc:creator>
  <cp:keywords/>
  <dc:description/>
  <cp:lastModifiedBy>Aditya Saha</cp:lastModifiedBy>
  <cp:revision>37</cp:revision>
  <dcterms:created xsi:type="dcterms:W3CDTF">2014-02-22T01:00:00Z</dcterms:created>
  <dcterms:modified xsi:type="dcterms:W3CDTF">2014-02-22T04:51:00Z</dcterms:modified>
</cp:coreProperties>
</file>